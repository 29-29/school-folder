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0EDE" w14:textId="66AABE1C" w:rsidR="00C95BF6" w:rsidRDefault="008A75C6" w:rsidP="00C95BF6">
      <w:pPr>
        <w:spacing w:after="0" w:line="240" w:lineRule="auto"/>
        <w:rPr>
          <w:rFonts w:ascii="Roboto Light" w:hAnsi="Roboto Light"/>
        </w:rPr>
      </w:pPr>
      <w:r>
        <w:rPr>
          <w:rFonts w:ascii="Roboto Light" w:hAnsi="Roboto Light"/>
        </w:rPr>
        <w:t>Media Info Literacy</w:t>
      </w:r>
      <w:r w:rsidR="00C95BF6">
        <w:rPr>
          <w:rFonts w:ascii="Roboto Light" w:hAnsi="Roboto Light"/>
        </w:rPr>
        <w:t xml:space="preserve"> | </w:t>
      </w:r>
      <w:r>
        <w:rPr>
          <w:rFonts w:ascii="Roboto Light" w:hAnsi="Roboto Light"/>
        </w:rPr>
        <w:t>4</w:t>
      </w:r>
      <w:r w:rsidRPr="008A75C6">
        <w:rPr>
          <w:rFonts w:ascii="Roboto Light" w:hAnsi="Roboto Light"/>
          <w:vertAlign w:val="superscript"/>
        </w:rPr>
        <w:t>th</w:t>
      </w:r>
      <w:r>
        <w:rPr>
          <w:rFonts w:ascii="Roboto Light" w:hAnsi="Roboto Light"/>
        </w:rPr>
        <w:t xml:space="preserve"> </w:t>
      </w:r>
      <w:r w:rsidR="00C95BF6">
        <w:rPr>
          <w:rFonts w:ascii="Roboto Light" w:hAnsi="Roboto Light"/>
        </w:rPr>
        <w:t>Quarter</w:t>
      </w:r>
    </w:p>
    <w:p w14:paraId="4BD921C1" w14:textId="03A25568" w:rsidR="00C95BF6" w:rsidRPr="00C95BF6" w:rsidRDefault="008A75C6" w:rsidP="00C95BF6">
      <w:pPr>
        <w:spacing w:after="0" w:line="240" w:lineRule="auto"/>
        <w:rPr>
          <w:rFonts w:ascii="Roboto Serif" w:hAnsi="Roboto Serif"/>
        </w:rPr>
      </w:pPr>
      <w:r>
        <w:rPr>
          <w:rFonts w:ascii="Roboto Serif" w:hAnsi="Roboto Serif"/>
        </w:rPr>
        <w:t>WW1</w:t>
      </w:r>
    </w:p>
    <w:p w14:paraId="63F0D169" w14:textId="1E06F71A" w:rsidR="00C95BF6" w:rsidRDefault="00C95BF6" w:rsidP="00C95BF6">
      <w:pPr>
        <w:spacing w:after="0" w:line="240" w:lineRule="auto"/>
        <w:rPr>
          <w:rFonts w:ascii="Roboto Light" w:hAnsi="Roboto Light"/>
        </w:rPr>
      </w:pPr>
      <w:r>
        <w:rPr>
          <w:rFonts w:ascii="Roboto Light" w:hAnsi="Roboto Light"/>
        </w:rPr>
        <w:t>Date</w:t>
      </w:r>
    </w:p>
    <w:p w14:paraId="0C426ADA" w14:textId="79818DB5" w:rsidR="0069371A" w:rsidRDefault="0069371A" w:rsidP="00C95BF6">
      <w:pPr>
        <w:spacing w:after="0" w:line="240" w:lineRule="auto"/>
        <w:rPr>
          <w:rFonts w:ascii="Roboto Light" w:hAnsi="Roboto Light"/>
        </w:rPr>
      </w:pPr>
    </w:p>
    <w:p w14:paraId="771C3FB6" w14:textId="603A2ED9" w:rsidR="0069371A" w:rsidRDefault="007608F5" w:rsidP="007608F5">
      <w:pPr>
        <w:spacing w:after="0" w:line="360" w:lineRule="auto"/>
        <w:rPr>
          <w:rFonts w:ascii="Roboto Light" w:hAnsi="Roboto Light"/>
        </w:rPr>
      </w:pPr>
      <w:r>
        <w:rPr>
          <w:rFonts w:ascii="Roboto Light" w:hAnsi="Roboto Light"/>
        </w:rPr>
        <w:t xml:space="preserve">Title: </w:t>
      </w:r>
      <w:r w:rsidR="0069371A">
        <w:rPr>
          <w:rFonts w:ascii="Roboto Light" w:hAnsi="Roboto Light"/>
        </w:rPr>
        <w:t>As You Like It – Eve MV</w:t>
      </w:r>
    </w:p>
    <w:p w14:paraId="3D97671C" w14:textId="557A5BAE" w:rsidR="0069371A" w:rsidRDefault="0069371A" w:rsidP="007608F5">
      <w:pPr>
        <w:spacing w:after="0" w:line="360" w:lineRule="auto"/>
        <w:rPr>
          <w:rFonts w:ascii="Roboto Light" w:hAnsi="Roboto Light"/>
        </w:rPr>
      </w:pPr>
      <w:r w:rsidRPr="007608F5">
        <w:rPr>
          <w:rFonts w:ascii="Roboto Light" w:hAnsi="Roboto Light"/>
        </w:rPr>
        <w:t>URL</w:t>
      </w:r>
      <w:r w:rsidR="007608F5">
        <w:rPr>
          <w:rFonts w:ascii="Roboto Light" w:hAnsi="Roboto Light"/>
        </w:rPr>
        <w:t xml:space="preserve">: </w:t>
      </w:r>
      <w:r w:rsidR="007608F5" w:rsidRPr="007608F5">
        <w:rPr>
          <w:rFonts w:ascii="Roboto Light" w:hAnsi="Roboto Light"/>
        </w:rPr>
        <w:t>https://youtu.be/nROvY9uiYYk</w:t>
      </w:r>
    </w:p>
    <w:p w14:paraId="456B1DB6" w14:textId="54B4FAE8" w:rsidR="0069371A" w:rsidRDefault="007608F5" w:rsidP="007608F5">
      <w:pPr>
        <w:spacing w:after="0" w:line="360" w:lineRule="auto"/>
        <w:rPr>
          <w:rFonts w:ascii="Roboto Light" w:hAnsi="Roboto Light"/>
        </w:rPr>
      </w:pPr>
      <w:r>
        <w:rPr>
          <w:rFonts w:ascii="Roboto Light" w:hAnsi="Roboto Light"/>
        </w:rPr>
        <w:t>Thumbnail:</w:t>
      </w:r>
    </w:p>
    <w:p w14:paraId="26FB4401" w14:textId="6823878C" w:rsidR="0069371A" w:rsidRDefault="007608F5" w:rsidP="007608F5">
      <w:pPr>
        <w:spacing w:after="0" w:line="360" w:lineRule="auto"/>
        <w:jc w:val="center"/>
        <w:rPr>
          <w:rFonts w:ascii="Roboto Light" w:hAnsi="Roboto Light"/>
        </w:rPr>
      </w:pPr>
      <w:r>
        <w:rPr>
          <w:noProof/>
        </w:rPr>
        <w:drawing>
          <wp:inline distT="0" distB="0" distL="0" distR="0" wp14:anchorId="5B9215B5" wp14:editId="667E27AB">
            <wp:extent cx="4572000" cy="3433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p>
    <w:p w14:paraId="3613F5BA" w14:textId="77777777" w:rsidR="007608F5" w:rsidRDefault="007608F5" w:rsidP="007608F5">
      <w:pPr>
        <w:spacing w:after="0" w:line="360" w:lineRule="auto"/>
        <w:rPr>
          <w:rFonts w:ascii="Roboto Light" w:hAnsi="Roboto Light"/>
        </w:rPr>
      </w:pPr>
    </w:p>
    <w:p w14:paraId="2225A507" w14:textId="33BC06D6" w:rsidR="0069371A" w:rsidRPr="007608F5" w:rsidRDefault="007608F5" w:rsidP="003B6A8A">
      <w:pPr>
        <w:spacing w:after="0" w:line="360" w:lineRule="auto"/>
        <w:rPr>
          <w:rFonts w:ascii="Roboto Light" w:hAnsi="Roboto Light"/>
          <w:b/>
          <w:bCs/>
        </w:rPr>
      </w:pPr>
      <w:r w:rsidRPr="007608F5">
        <w:rPr>
          <w:rFonts w:ascii="Roboto Light" w:hAnsi="Roboto Light"/>
          <w:b/>
          <w:bCs/>
        </w:rPr>
        <w:t>How was this video created?</w:t>
      </w:r>
    </w:p>
    <w:p w14:paraId="4F5F007B" w14:textId="1B73614D" w:rsidR="007608F5" w:rsidRDefault="003B6A8A" w:rsidP="003B6A8A">
      <w:pPr>
        <w:spacing w:after="0" w:line="360" w:lineRule="auto"/>
        <w:jc w:val="both"/>
        <w:rPr>
          <w:rFonts w:ascii="Roboto Light" w:hAnsi="Roboto Light"/>
        </w:rPr>
      </w:pPr>
      <w:r>
        <w:rPr>
          <w:rFonts w:ascii="Roboto Light" w:hAnsi="Roboto Light"/>
        </w:rPr>
        <w:t>This video was created with the use of technology and the technique called animation. Animation is a type video that has been around for quite a while now, and this video used it as animation is very popular in Japan, the country of origin of the artists, and Japan itself is popular for animation.</w:t>
      </w:r>
    </w:p>
    <w:p w14:paraId="1BDE07A2" w14:textId="77777777" w:rsidR="007608F5" w:rsidRDefault="007608F5" w:rsidP="003B6A8A">
      <w:pPr>
        <w:spacing w:after="0" w:line="360" w:lineRule="auto"/>
        <w:rPr>
          <w:rFonts w:ascii="Roboto Light" w:hAnsi="Roboto Light"/>
        </w:rPr>
      </w:pPr>
    </w:p>
    <w:p w14:paraId="34584006" w14:textId="06646CCF" w:rsidR="0069371A" w:rsidRPr="007608F5" w:rsidRDefault="007608F5" w:rsidP="003B6A8A">
      <w:pPr>
        <w:spacing w:after="0" w:line="360" w:lineRule="auto"/>
        <w:rPr>
          <w:rFonts w:ascii="Roboto Light" w:hAnsi="Roboto Light"/>
          <w:b/>
          <w:bCs/>
        </w:rPr>
      </w:pPr>
      <w:r w:rsidRPr="007608F5">
        <w:rPr>
          <w:rFonts w:ascii="Roboto Light" w:hAnsi="Roboto Light"/>
          <w:b/>
          <w:bCs/>
        </w:rPr>
        <w:t>What materials were used?</w:t>
      </w:r>
    </w:p>
    <w:p w14:paraId="55AEEDB5" w14:textId="1A03968A" w:rsidR="007608F5" w:rsidRDefault="003B6A8A" w:rsidP="003B6A8A">
      <w:pPr>
        <w:spacing w:after="0" w:line="360" w:lineRule="auto"/>
        <w:jc w:val="both"/>
        <w:rPr>
          <w:rFonts w:ascii="Roboto Light" w:hAnsi="Roboto Light"/>
        </w:rPr>
      </w:pPr>
      <w:r>
        <w:rPr>
          <w:rFonts w:ascii="Roboto Light" w:hAnsi="Roboto Light"/>
        </w:rPr>
        <w:t xml:space="preserve">To create the video, animators were hired that had crews to work on different parts of the animation, such as the background, the storyboard, keyframing, inking, coloring, so on and so forth. Most of the process of animation were made in the computer, only the concept art making, storyboarding, and etc. are done on paper sometimes, but it rarely seen nowadays. </w:t>
      </w:r>
    </w:p>
    <w:p w14:paraId="7FD0CB33" w14:textId="77777777" w:rsidR="007608F5" w:rsidRDefault="007608F5" w:rsidP="003B6A8A">
      <w:pPr>
        <w:spacing w:after="0" w:line="360" w:lineRule="auto"/>
        <w:rPr>
          <w:rFonts w:ascii="Roboto Light" w:hAnsi="Roboto Light"/>
        </w:rPr>
      </w:pPr>
    </w:p>
    <w:p w14:paraId="436CBCDB" w14:textId="77777777" w:rsidR="0051555F" w:rsidRDefault="0051555F">
      <w:pPr>
        <w:rPr>
          <w:rFonts w:ascii="Roboto Light" w:hAnsi="Roboto Light"/>
          <w:b/>
          <w:bCs/>
        </w:rPr>
      </w:pPr>
      <w:r>
        <w:rPr>
          <w:rFonts w:ascii="Roboto Light" w:hAnsi="Roboto Light"/>
          <w:b/>
          <w:bCs/>
        </w:rPr>
        <w:br w:type="page"/>
      </w:r>
    </w:p>
    <w:p w14:paraId="2554E9E0" w14:textId="5BE6E1AE" w:rsidR="007608F5" w:rsidRPr="007608F5" w:rsidRDefault="007608F5" w:rsidP="003B6A8A">
      <w:pPr>
        <w:spacing w:after="0" w:line="360" w:lineRule="auto"/>
        <w:rPr>
          <w:rFonts w:ascii="Roboto Light" w:hAnsi="Roboto Light"/>
          <w:b/>
          <w:bCs/>
        </w:rPr>
      </w:pPr>
      <w:r w:rsidRPr="007608F5">
        <w:rPr>
          <w:rFonts w:ascii="Roboto Light" w:hAnsi="Roboto Light"/>
          <w:b/>
          <w:bCs/>
        </w:rPr>
        <w:lastRenderedPageBreak/>
        <w:t>What decisions were made to make it entertaining or attention-grabbing?</w:t>
      </w:r>
    </w:p>
    <w:p w14:paraId="3202B183" w14:textId="5BDD3361" w:rsidR="007608F5" w:rsidRDefault="0051555F" w:rsidP="0051555F">
      <w:pPr>
        <w:spacing w:after="0" w:line="360" w:lineRule="auto"/>
        <w:jc w:val="both"/>
        <w:rPr>
          <w:rFonts w:ascii="Roboto Light" w:hAnsi="Roboto Light"/>
        </w:rPr>
      </w:pPr>
      <w:r>
        <w:rPr>
          <w:rFonts w:ascii="Roboto Light" w:hAnsi="Roboto Light"/>
        </w:rPr>
        <w:t>Decisions such as the timing of the movements, the design of the characters, the narrative of the video, and many more details are what made the video entertaining and attention-grabbing, apart from the upbeat and energetic music.</w:t>
      </w:r>
    </w:p>
    <w:p w14:paraId="6F86E36F" w14:textId="77777777" w:rsidR="007608F5" w:rsidRDefault="007608F5" w:rsidP="003B6A8A">
      <w:pPr>
        <w:spacing w:after="0" w:line="360" w:lineRule="auto"/>
        <w:rPr>
          <w:rFonts w:ascii="Roboto Light" w:hAnsi="Roboto Light"/>
        </w:rPr>
      </w:pPr>
    </w:p>
    <w:p w14:paraId="17607C5C" w14:textId="24CFFB55" w:rsidR="007608F5" w:rsidRPr="007608F5" w:rsidRDefault="007608F5" w:rsidP="003B6A8A">
      <w:pPr>
        <w:spacing w:after="0" w:line="360" w:lineRule="auto"/>
        <w:rPr>
          <w:rFonts w:ascii="Roboto Light" w:hAnsi="Roboto Light"/>
          <w:b/>
          <w:bCs/>
        </w:rPr>
      </w:pPr>
      <w:r w:rsidRPr="007608F5">
        <w:rPr>
          <w:rFonts w:ascii="Roboto Light" w:hAnsi="Roboto Light"/>
          <w:b/>
          <w:bCs/>
        </w:rPr>
        <w:t>What was included?</w:t>
      </w:r>
    </w:p>
    <w:p w14:paraId="59E9B5D5" w14:textId="79831512" w:rsidR="007608F5" w:rsidRDefault="000C7479" w:rsidP="00986FD5">
      <w:pPr>
        <w:spacing w:after="0" w:line="360" w:lineRule="auto"/>
        <w:jc w:val="both"/>
        <w:rPr>
          <w:rFonts w:ascii="Roboto Light" w:hAnsi="Roboto Light"/>
        </w:rPr>
      </w:pPr>
      <w:r>
        <w:rPr>
          <w:rFonts w:ascii="Roboto Light" w:hAnsi="Roboto Light"/>
        </w:rPr>
        <w:t xml:space="preserve">The video included glimpses of the story which was enough to tell it. There were also a lot of visualizations that </w:t>
      </w:r>
      <w:r w:rsidR="00986FD5">
        <w:rPr>
          <w:rFonts w:ascii="Roboto Light" w:hAnsi="Roboto Light"/>
        </w:rPr>
        <w:t>were abstract and in sync with the beat of the music turning out as a satisfying eye candy.</w:t>
      </w:r>
    </w:p>
    <w:p w14:paraId="4F51F185" w14:textId="15AB6D49" w:rsidR="007608F5" w:rsidRDefault="007608F5" w:rsidP="003B6A8A">
      <w:pPr>
        <w:spacing w:after="0" w:line="360" w:lineRule="auto"/>
        <w:rPr>
          <w:rFonts w:ascii="Roboto Light" w:hAnsi="Roboto Light"/>
        </w:rPr>
      </w:pPr>
    </w:p>
    <w:p w14:paraId="6C8C478F" w14:textId="0FEFDE6D" w:rsidR="007608F5" w:rsidRPr="007608F5" w:rsidRDefault="007608F5" w:rsidP="003B6A8A">
      <w:pPr>
        <w:spacing w:after="0" w:line="360" w:lineRule="auto"/>
        <w:rPr>
          <w:rFonts w:ascii="Roboto Light" w:hAnsi="Roboto Light"/>
          <w:b/>
          <w:bCs/>
        </w:rPr>
      </w:pPr>
      <w:r w:rsidRPr="007608F5">
        <w:rPr>
          <w:rFonts w:ascii="Roboto Light" w:hAnsi="Roboto Light"/>
          <w:b/>
          <w:bCs/>
        </w:rPr>
        <w:t>What was excluded?</w:t>
      </w:r>
    </w:p>
    <w:p w14:paraId="0034A57D" w14:textId="7978527C" w:rsidR="007608F5" w:rsidRDefault="0055793C" w:rsidP="00986FD5">
      <w:pPr>
        <w:spacing w:after="0" w:line="360" w:lineRule="auto"/>
        <w:jc w:val="both"/>
        <w:rPr>
          <w:rFonts w:ascii="Roboto Light" w:hAnsi="Roboto Light"/>
        </w:rPr>
      </w:pPr>
      <w:r>
        <w:rPr>
          <w:rFonts w:ascii="Roboto Light" w:hAnsi="Roboto Light"/>
        </w:rPr>
        <w:t>As far as I can tell, the video contained everything it needed to communicate the message and the story the song was trying to tell.</w:t>
      </w:r>
    </w:p>
    <w:p w14:paraId="3F6B17CA" w14:textId="77777777" w:rsidR="007608F5" w:rsidRPr="00C95BF6" w:rsidRDefault="007608F5" w:rsidP="00C95BF6">
      <w:pPr>
        <w:spacing w:after="0" w:line="240" w:lineRule="auto"/>
        <w:rPr>
          <w:rFonts w:ascii="Roboto Light" w:hAnsi="Roboto Light"/>
        </w:rPr>
      </w:pPr>
    </w:p>
    <w:sectPr w:rsidR="007608F5" w:rsidRPr="00C9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1A"/>
    <w:rsid w:val="00095A61"/>
    <w:rsid w:val="000C7479"/>
    <w:rsid w:val="003B6A8A"/>
    <w:rsid w:val="0051555F"/>
    <w:rsid w:val="0055793C"/>
    <w:rsid w:val="0069371A"/>
    <w:rsid w:val="007608F5"/>
    <w:rsid w:val="008A75C6"/>
    <w:rsid w:val="00986FD5"/>
    <w:rsid w:val="00C9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9759"/>
  <w15:chartTrackingRefBased/>
  <w15:docId w15:val="{A4CBB15A-1CE1-4AEF-B702-841B6452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71A"/>
    <w:rPr>
      <w:color w:val="0563C1" w:themeColor="hyperlink"/>
      <w:u w:val="single"/>
    </w:rPr>
  </w:style>
  <w:style w:type="character" w:styleId="UnresolvedMention">
    <w:name w:val="Unresolved Mention"/>
    <w:basedOn w:val="DefaultParagraphFont"/>
    <w:uiPriority w:val="99"/>
    <w:semiHidden/>
    <w:unhideWhenUsed/>
    <w:rsid w:val="00693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2835</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2</cp:revision>
  <dcterms:created xsi:type="dcterms:W3CDTF">2022-03-10T18:51:00Z</dcterms:created>
  <dcterms:modified xsi:type="dcterms:W3CDTF">2022-03-13T06:16:00Z</dcterms:modified>
</cp:coreProperties>
</file>