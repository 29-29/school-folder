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2380" w14:textId="54538BC4" w:rsidR="00C95BF6" w:rsidRDefault="00F05E9D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Work Immersion </w:t>
      </w:r>
      <w:r w:rsidR="00C95BF6">
        <w:rPr>
          <w:rFonts w:ascii="Roboto Light" w:hAnsi="Roboto Light"/>
        </w:rPr>
        <w:t xml:space="preserve">| </w:t>
      </w:r>
      <w:r>
        <w:rPr>
          <w:rFonts w:ascii="Roboto Light" w:hAnsi="Roboto Light"/>
        </w:rPr>
        <w:t>4</w:t>
      </w:r>
      <w:r w:rsidRPr="00F05E9D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2679A69D" w14:textId="6366848C" w:rsidR="00C95BF6" w:rsidRPr="00C95BF6" w:rsidRDefault="00356520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 xml:space="preserve">PT2: </w:t>
      </w:r>
      <w:r w:rsidR="00F05E9D">
        <w:rPr>
          <w:rFonts w:ascii="Roboto Serif" w:hAnsi="Roboto Serif"/>
        </w:rPr>
        <w:t>Cover/Application Letter</w:t>
      </w:r>
    </w:p>
    <w:p w14:paraId="23F9A8F5" w14:textId="1A993A59" w:rsidR="00C95BF6" w:rsidRDefault="00F05E9D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20 2022</w:t>
      </w:r>
    </w:p>
    <w:p w14:paraId="03603A3C" w14:textId="1DA6B15E" w:rsidR="00F05E9D" w:rsidRDefault="00F05E9D" w:rsidP="00C95BF6">
      <w:pPr>
        <w:spacing w:after="0" w:line="240" w:lineRule="auto"/>
        <w:rPr>
          <w:rFonts w:ascii="Roboto Light" w:hAnsi="Roboto Light"/>
        </w:rPr>
      </w:pPr>
    </w:p>
    <w:p w14:paraId="1EEF2503" w14:textId="53B0D477" w:rsidR="00F05E9D" w:rsidRPr="00D772E1" w:rsidRDefault="00F05E9D" w:rsidP="00770DDF">
      <w:pPr>
        <w:spacing w:after="0" w:line="240" w:lineRule="auto"/>
        <w:rPr>
          <w:rFonts w:ascii="Roboto" w:hAnsi="Roboto"/>
          <w:sz w:val="28"/>
          <w:szCs w:val="28"/>
        </w:rPr>
      </w:pPr>
      <w:r w:rsidRPr="00D772E1">
        <w:rPr>
          <w:rFonts w:ascii="Roboto" w:hAnsi="Roboto"/>
          <w:sz w:val="28"/>
          <w:szCs w:val="28"/>
        </w:rPr>
        <w:t>Ahmad Badron</w:t>
      </w:r>
    </w:p>
    <w:p w14:paraId="41D3AC53" w14:textId="2DF114C3" w:rsidR="00F05E9D" w:rsidRDefault="003751EC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Al Khobar, KSA</w:t>
      </w:r>
    </w:p>
    <w:p w14:paraId="14B655C8" w14:textId="13F20598" w:rsidR="003751EC" w:rsidRDefault="003751EC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05X-XXX-XXXX</w:t>
      </w:r>
    </w:p>
    <w:p w14:paraId="46CD4480" w14:textId="6D580C77" w:rsidR="003751EC" w:rsidRDefault="003751EC" w:rsidP="00770DDF">
      <w:pPr>
        <w:spacing w:after="0" w:line="240" w:lineRule="auto"/>
        <w:rPr>
          <w:rFonts w:ascii="Roboto Light" w:hAnsi="Roboto Light"/>
        </w:rPr>
      </w:pPr>
      <w:hyperlink r:id="rId4" w:history="1">
        <w:r w:rsidRPr="00067A39">
          <w:rPr>
            <w:rStyle w:val="Hyperlink"/>
            <w:rFonts w:ascii="Roboto Light" w:hAnsi="Roboto Light"/>
          </w:rPr>
          <w:t>ahmad.badron@ipsa.edu.sa</w:t>
        </w:r>
      </w:hyperlink>
    </w:p>
    <w:p w14:paraId="3B3C67E3" w14:textId="77777777" w:rsidR="003751EC" w:rsidRDefault="003751EC" w:rsidP="00770DDF">
      <w:pPr>
        <w:spacing w:after="0" w:line="240" w:lineRule="auto"/>
        <w:rPr>
          <w:rFonts w:ascii="Roboto Light" w:hAnsi="Roboto Light"/>
        </w:rPr>
      </w:pPr>
    </w:p>
    <w:p w14:paraId="42EB1C8F" w14:textId="7870436C" w:rsidR="003751EC" w:rsidRDefault="00152BCD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June 15 2029</w:t>
      </w:r>
    </w:p>
    <w:p w14:paraId="233785C2" w14:textId="20A5E191" w:rsidR="003751EC" w:rsidRDefault="003751EC" w:rsidP="00770DDF">
      <w:pPr>
        <w:spacing w:after="0" w:line="240" w:lineRule="auto"/>
        <w:rPr>
          <w:rFonts w:ascii="Roboto Light" w:hAnsi="Roboto Light"/>
        </w:rPr>
      </w:pPr>
    </w:p>
    <w:p w14:paraId="16CB2C5A" w14:textId="0BF4514F" w:rsidR="00D772E1" w:rsidRPr="00D772E1" w:rsidRDefault="00D772E1" w:rsidP="00770DDF">
      <w:pPr>
        <w:spacing w:after="0" w:line="240" w:lineRule="auto"/>
        <w:rPr>
          <w:rFonts w:ascii="Roboto" w:hAnsi="Roboto"/>
          <w:sz w:val="28"/>
          <w:szCs w:val="28"/>
        </w:rPr>
      </w:pPr>
      <w:r w:rsidRPr="00D772E1">
        <w:rPr>
          <w:rFonts w:ascii="Roboto" w:hAnsi="Roboto"/>
          <w:sz w:val="28"/>
          <w:szCs w:val="28"/>
        </w:rPr>
        <w:t>John Doe</w:t>
      </w:r>
    </w:p>
    <w:p w14:paraId="746F945F" w14:textId="764832DB" w:rsidR="00D772E1" w:rsidRDefault="00D772E1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Human Resource Manager</w:t>
      </w:r>
    </w:p>
    <w:p w14:paraId="36DFEA23" w14:textId="26A3C955" w:rsidR="00D772E1" w:rsidRDefault="00D772E1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Discord</w:t>
      </w:r>
    </w:p>
    <w:p w14:paraId="3EBE53DB" w14:textId="462ED1F4" w:rsidR="00D772E1" w:rsidRDefault="00D772E1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444 De Haro Street Suite 200</w:t>
      </w:r>
    </w:p>
    <w:p w14:paraId="6B6AE087" w14:textId="7E347FD1" w:rsidR="00D772E1" w:rsidRDefault="00D772E1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San Francisco, California, USA</w:t>
      </w:r>
    </w:p>
    <w:p w14:paraId="13B4D7C0" w14:textId="77777777" w:rsidR="00D772E1" w:rsidRDefault="00D772E1" w:rsidP="00770DDF">
      <w:pPr>
        <w:spacing w:after="0" w:line="240" w:lineRule="auto"/>
        <w:rPr>
          <w:rFonts w:ascii="Roboto Light" w:hAnsi="Roboto Light"/>
        </w:rPr>
      </w:pPr>
    </w:p>
    <w:p w14:paraId="5883DB60" w14:textId="3B58721E" w:rsidR="003751EC" w:rsidRDefault="003751EC" w:rsidP="00770DDF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Dear </w:t>
      </w:r>
      <w:r w:rsidR="00D772E1">
        <w:rPr>
          <w:rFonts w:ascii="Roboto Light" w:hAnsi="Roboto Light"/>
        </w:rPr>
        <w:t>Mr. Doe</w:t>
      </w:r>
      <w:r>
        <w:rPr>
          <w:rFonts w:ascii="Roboto Light" w:hAnsi="Roboto Light"/>
        </w:rPr>
        <w:t>,</w:t>
      </w:r>
    </w:p>
    <w:p w14:paraId="5D8F504C" w14:textId="5E084BCC" w:rsidR="003751EC" w:rsidRDefault="003751EC" w:rsidP="00770DDF">
      <w:pPr>
        <w:spacing w:after="0" w:line="240" w:lineRule="auto"/>
        <w:rPr>
          <w:rFonts w:ascii="Roboto Light" w:hAnsi="Roboto Light"/>
        </w:rPr>
      </w:pPr>
    </w:p>
    <w:p w14:paraId="7F50C94A" w14:textId="7758EF7B" w:rsidR="003751EC" w:rsidRDefault="00770DDF" w:rsidP="00152BCD">
      <w:pPr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 xml:space="preserve">I heard about your company looking for web developers from a colleague of mine. </w:t>
      </w:r>
      <w:r w:rsidR="00D772E1">
        <w:rPr>
          <w:rFonts w:ascii="Roboto Light" w:hAnsi="Roboto Light"/>
        </w:rPr>
        <w:t xml:space="preserve">As a long-time </w:t>
      </w:r>
      <w:r w:rsidR="00152BCD">
        <w:rPr>
          <w:rFonts w:ascii="Roboto Light" w:hAnsi="Roboto Light"/>
        </w:rPr>
        <w:t xml:space="preserve">Discord user </w:t>
      </w:r>
      <w:r w:rsidR="00D772E1">
        <w:rPr>
          <w:rFonts w:ascii="Roboto Light" w:hAnsi="Roboto Light"/>
        </w:rPr>
        <w:t xml:space="preserve">and an experienced developer, </w:t>
      </w:r>
      <w:r w:rsidR="00152BCD">
        <w:rPr>
          <w:rFonts w:ascii="Roboto Light" w:hAnsi="Roboto Light"/>
        </w:rPr>
        <w:t>I would love to help Discord achieve their goal of giving people a platform to build communities on.</w:t>
      </w:r>
    </w:p>
    <w:p w14:paraId="29E8372C" w14:textId="4C9965A1" w:rsidR="00152BCD" w:rsidRDefault="00152BCD" w:rsidP="00152BCD">
      <w:pPr>
        <w:spacing w:after="0" w:line="240" w:lineRule="auto"/>
        <w:jc w:val="both"/>
        <w:rPr>
          <w:rFonts w:ascii="Roboto Light" w:hAnsi="Roboto Light"/>
        </w:rPr>
      </w:pPr>
    </w:p>
    <w:p w14:paraId="11487251" w14:textId="5FB6E136" w:rsidR="00356520" w:rsidRDefault="00152BCD" w:rsidP="00152BCD">
      <w:pPr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I’ve worked with different big tech companies</w:t>
      </w:r>
      <w:r w:rsidR="00965444">
        <w:rPr>
          <w:rFonts w:ascii="Roboto Light" w:hAnsi="Roboto Light"/>
        </w:rPr>
        <w:t xml:space="preserve"> all my career, and I would love to grab the opportunity of working with Discord </w:t>
      </w:r>
      <w:r w:rsidR="00221568">
        <w:rPr>
          <w:rFonts w:ascii="Roboto Light" w:hAnsi="Roboto Light"/>
        </w:rPr>
        <w:t>in order to</w:t>
      </w:r>
      <w:r w:rsidR="00965444">
        <w:rPr>
          <w:rFonts w:ascii="Roboto Light" w:hAnsi="Roboto Light"/>
        </w:rPr>
        <w:t xml:space="preserve"> pay back for giving me a sense of belonging </w:t>
      </w:r>
      <w:r w:rsidR="00221568">
        <w:rPr>
          <w:rFonts w:ascii="Roboto Light" w:hAnsi="Roboto Light"/>
        </w:rPr>
        <w:t>in my duration on</w:t>
      </w:r>
      <w:r w:rsidR="00965444">
        <w:rPr>
          <w:rFonts w:ascii="Roboto Light" w:hAnsi="Roboto Light"/>
        </w:rPr>
        <w:t xml:space="preserve"> the platform. In my latest job as a software developer at Microsoft, I helped push out the biggest updates</w:t>
      </w:r>
      <w:r w:rsidR="00656F59">
        <w:rPr>
          <w:rFonts w:ascii="Roboto Light" w:hAnsi="Roboto Light"/>
        </w:rPr>
        <w:t xml:space="preserve"> for one of their products. I played a major role in writing Windows 30, Microsoft’s latest product and success. I have loved writing programs since I was in high school, and I have loved writing software and apps that are useful to the general public. As a result, I mastered Web Development in different frameworks, and I am proficient</w:t>
      </w:r>
      <w:r w:rsidR="00356520">
        <w:rPr>
          <w:rFonts w:ascii="Roboto Light" w:hAnsi="Roboto Light"/>
        </w:rPr>
        <w:t xml:space="preserve"> in both the back and front-end of web development.</w:t>
      </w:r>
    </w:p>
    <w:p w14:paraId="3E6F3651" w14:textId="77777777" w:rsidR="00356520" w:rsidRDefault="00356520" w:rsidP="00152BCD">
      <w:pPr>
        <w:spacing w:after="0" w:line="240" w:lineRule="auto"/>
        <w:jc w:val="both"/>
        <w:rPr>
          <w:rFonts w:ascii="Roboto Light" w:hAnsi="Roboto Light"/>
        </w:rPr>
      </w:pPr>
    </w:p>
    <w:p w14:paraId="33DCB8BE" w14:textId="533F28A2" w:rsidR="00152BCD" w:rsidRDefault="00356520" w:rsidP="00152BCD">
      <w:pPr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I look forward to the opportunity you have given me and your consideration and I look forward to hearing from you soon.</w:t>
      </w:r>
    </w:p>
    <w:p w14:paraId="3906A971" w14:textId="4F9F1EAE" w:rsidR="00356520" w:rsidRDefault="00356520" w:rsidP="00152BCD">
      <w:pPr>
        <w:spacing w:after="0" w:line="240" w:lineRule="auto"/>
        <w:jc w:val="both"/>
        <w:rPr>
          <w:rFonts w:ascii="Roboto Light" w:hAnsi="Roboto Light"/>
        </w:rPr>
      </w:pPr>
    </w:p>
    <w:p w14:paraId="2668CFC1" w14:textId="5B432D65" w:rsidR="00356520" w:rsidRDefault="00356520" w:rsidP="00152BCD">
      <w:pPr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Yours truly,</w:t>
      </w:r>
    </w:p>
    <w:p w14:paraId="3B317201" w14:textId="72EF62EE" w:rsidR="00356520" w:rsidRDefault="00356520" w:rsidP="00152BCD">
      <w:pPr>
        <w:spacing w:after="0" w:line="240" w:lineRule="auto"/>
        <w:jc w:val="both"/>
        <w:rPr>
          <w:rFonts w:ascii="Roboto Light" w:hAnsi="Roboto Light"/>
        </w:rPr>
      </w:pPr>
    </w:p>
    <w:p w14:paraId="58C76AD1" w14:textId="7559BE3F" w:rsidR="00356520" w:rsidRDefault="00356520" w:rsidP="00152BCD">
      <w:pPr>
        <w:spacing w:after="0" w:line="240" w:lineRule="auto"/>
        <w:jc w:val="both"/>
        <w:rPr>
          <w:rFonts w:ascii="Roboto Light" w:hAnsi="Roboto Light"/>
        </w:rPr>
      </w:pPr>
    </w:p>
    <w:p w14:paraId="0EE46D6D" w14:textId="1034C87B" w:rsidR="00356520" w:rsidRPr="00356520" w:rsidRDefault="00356520" w:rsidP="00152BCD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356520">
        <w:rPr>
          <w:rFonts w:ascii="Roboto" w:hAnsi="Roboto"/>
          <w:sz w:val="24"/>
          <w:szCs w:val="24"/>
        </w:rPr>
        <w:t>Ahmad Badron</w:t>
      </w:r>
    </w:p>
    <w:sectPr w:rsidR="00356520" w:rsidRPr="0035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D"/>
    <w:rsid w:val="00152BCD"/>
    <w:rsid w:val="00221568"/>
    <w:rsid w:val="00356520"/>
    <w:rsid w:val="003751EC"/>
    <w:rsid w:val="00656F59"/>
    <w:rsid w:val="00770DDF"/>
    <w:rsid w:val="00965444"/>
    <w:rsid w:val="00C95BF6"/>
    <w:rsid w:val="00D772E1"/>
    <w:rsid w:val="00F0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D63"/>
  <w15:chartTrackingRefBased/>
  <w15:docId w15:val="{0F94434B-6F8E-4CB6-8714-4B1841F2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ad.badron@ipsa.edu.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529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2</cp:revision>
  <dcterms:created xsi:type="dcterms:W3CDTF">2022-03-20T10:08:00Z</dcterms:created>
  <dcterms:modified xsi:type="dcterms:W3CDTF">2022-03-21T07:24:00Z</dcterms:modified>
</cp:coreProperties>
</file>