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8D9D" w14:textId="58B31B7D" w:rsidR="00C95BF6" w:rsidRDefault="00AE445B" w:rsidP="00C95BF6">
      <w:pPr>
        <w:spacing w:after="0" w:line="240" w:lineRule="auto"/>
        <w:rPr>
          <w:rFonts w:ascii="Roboto Light" w:hAnsi="Roboto Light"/>
        </w:rPr>
      </w:pPr>
      <w:r>
        <w:rPr>
          <w:rFonts w:ascii="Roboto Light" w:hAnsi="Roboto Light"/>
        </w:rPr>
        <w:t>Contemporary Arts</w:t>
      </w:r>
      <w:r w:rsidR="00C95BF6">
        <w:rPr>
          <w:rFonts w:ascii="Roboto Light" w:hAnsi="Roboto Light"/>
        </w:rPr>
        <w:t xml:space="preserve"> | </w:t>
      </w:r>
      <w:r w:rsidR="00436870">
        <w:rPr>
          <w:rFonts w:ascii="Roboto Light" w:hAnsi="Roboto Light"/>
        </w:rPr>
        <w:t>4</w:t>
      </w:r>
      <w:r w:rsidR="00436870" w:rsidRPr="00436870">
        <w:rPr>
          <w:rFonts w:ascii="Roboto Light" w:hAnsi="Roboto Light"/>
          <w:vertAlign w:val="superscript"/>
        </w:rPr>
        <w:t>th</w:t>
      </w:r>
      <w:r w:rsidR="00436870">
        <w:rPr>
          <w:rFonts w:ascii="Roboto Light" w:hAnsi="Roboto Light"/>
        </w:rPr>
        <w:t xml:space="preserve"> </w:t>
      </w:r>
      <w:r w:rsidR="00C95BF6">
        <w:rPr>
          <w:rFonts w:ascii="Roboto Light" w:hAnsi="Roboto Light"/>
        </w:rPr>
        <w:t>Quarter</w:t>
      </w:r>
    </w:p>
    <w:p w14:paraId="33D99C93" w14:textId="74A9857B" w:rsidR="00C95BF6" w:rsidRPr="00C95BF6" w:rsidRDefault="00436870" w:rsidP="00C95BF6">
      <w:pPr>
        <w:spacing w:after="0" w:line="240" w:lineRule="auto"/>
        <w:rPr>
          <w:rFonts w:ascii="Roboto Serif" w:hAnsi="Roboto Serif"/>
        </w:rPr>
      </w:pPr>
      <w:r>
        <w:rPr>
          <w:rFonts w:ascii="Roboto Serif" w:hAnsi="Roboto Serif"/>
        </w:rPr>
        <w:t>WW4: Mixed Media Art Analysis</w:t>
      </w:r>
    </w:p>
    <w:p w14:paraId="3E587364" w14:textId="50335E7B" w:rsidR="00C95BF6" w:rsidRDefault="00436870" w:rsidP="00C95BF6">
      <w:pPr>
        <w:spacing w:after="0" w:line="240" w:lineRule="auto"/>
        <w:rPr>
          <w:rFonts w:ascii="Roboto Light" w:hAnsi="Roboto Light"/>
        </w:rPr>
      </w:pPr>
      <w:r>
        <w:rPr>
          <w:rFonts w:ascii="Roboto Light" w:hAnsi="Roboto Light"/>
        </w:rPr>
        <w:t>April 6 2022</w:t>
      </w:r>
    </w:p>
    <w:p w14:paraId="5DBC73D7" w14:textId="21B4F32C" w:rsidR="00436870" w:rsidRDefault="00436870" w:rsidP="00C95BF6">
      <w:pPr>
        <w:spacing w:after="0" w:line="240" w:lineRule="auto"/>
        <w:rPr>
          <w:rFonts w:ascii="Roboto Light" w:hAnsi="Roboto Light"/>
        </w:rPr>
      </w:pPr>
    </w:p>
    <w:p w14:paraId="35E1A053" w14:textId="47247B7F" w:rsidR="00436870" w:rsidRDefault="00724735" w:rsidP="00724735">
      <w:pPr>
        <w:spacing w:after="0" w:line="240" w:lineRule="auto"/>
        <w:jc w:val="center"/>
        <w:rPr>
          <w:rFonts w:ascii="Roboto Light" w:hAnsi="Roboto Light"/>
        </w:rPr>
      </w:pPr>
      <w:r>
        <w:rPr>
          <w:noProof/>
        </w:rPr>
        <w:drawing>
          <wp:inline distT="0" distB="0" distL="0" distR="0" wp14:anchorId="6D04F992" wp14:editId="01201724">
            <wp:extent cx="3162300" cy="4216399"/>
            <wp:effectExtent l="0" t="0" r="0" b="0"/>
            <wp:docPr id="1" name="Picture 1" descr="Meaning in the Unspoken Mixed Media by Lynn Col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ing in the Unspoken Mixed Media by Lynn Colw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3946" cy="4218593"/>
                    </a:xfrm>
                    <a:prstGeom prst="rect">
                      <a:avLst/>
                    </a:prstGeom>
                    <a:noFill/>
                    <a:ln>
                      <a:noFill/>
                    </a:ln>
                  </pic:spPr>
                </pic:pic>
              </a:graphicData>
            </a:graphic>
          </wp:inline>
        </w:drawing>
      </w:r>
    </w:p>
    <w:p w14:paraId="5DA2928D" w14:textId="40DD013E" w:rsidR="00724735" w:rsidRDefault="00724735" w:rsidP="00724735">
      <w:pPr>
        <w:spacing w:after="0" w:line="240" w:lineRule="auto"/>
        <w:rPr>
          <w:rFonts w:ascii="Roboto Light" w:hAnsi="Roboto Light"/>
        </w:rPr>
      </w:pPr>
    </w:p>
    <w:p w14:paraId="79856F14" w14:textId="3B8168A4" w:rsidR="00724735" w:rsidRDefault="00724735" w:rsidP="00724735">
      <w:pPr>
        <w:spacing w:after="0" w:line="240" w:lineRule="auto"/>
        <w:rPr>
          <w:rFonts w:ascii="Roboto Light" w:hAnsi="Roboto Light"/>
        </w:rPr>
      </w:pPr>
      <w:r>
        <w:rPr>
          <w:rFonts w:ascii="Roboto Light" w:hAnsi="Roboto Light"/>
        </w:rPr>
        <w:t xml:space="preserve">Title: </w:t>
      </w:r>
      <w:r w:rsidRPr="00724735">
        <w:rPr>
          <w:rFonts w:ascii="Roboto Light" w:hAnsi="Roboto Light"/>
          <w:b/>
          <w:bCs/>
        </w:rPr>
        <w:t>Meaning in the Unspoken</w:t>
      </w:r>
    </w:p>
    <w:p w14:paraId="18302CE7" w14:textId="6E982275" w:rsidR="00724735" w:rsidRDefault="00724735" w:rsidP="00724735">
      <w:pPr>
        <w:spacing w:after="0" w:line="240" w:lineRule="auto"/>
        <w:rPr>
          <w:rFonts w:ascii="Roboto Light" w:hAnsi="Roboto Light"/>
        </w:rPr>
      </w:pPr>
      <w:r>
        <w:rPr>
          <w:rFonts w:ascii="Roboto Light" w:hAnsi="Roboto Light"/>
        </w:rPr>
        <w:t xml:space="preserve">Artist: </w:t>
      </w:r>
      <w:r w:rsidRPr="00724735">
        <w:rPr>
          <w:rFonts w:ascii="Roboto Light" w:hAnsi="Roboto Light"/>
          <w:b/>
          <w:bCs/>
        </w:rPr>
        <w:t>Lyn Colwell</w:t>
      </w:r>
    </w:p>
    <w:p w14:paraId="5D6EDC43" w14:textId="4BF95F98" w:rsidR="00724735" w:rsidRDefault="00724735" w:rsidP="00C84309">
      <w:pPr>
        <w:tabs>
          <w:tab w:val="left" w:pos="5565"/>
        </w:tabs>
        <w:spacing w:after="0" w:line="240" w:lineRule="auto"/>
        <w:rPr>
          <w:rFonts w:ascii="Roboto Light" w:hAnsi="Roboto Light"/>
        </w:rPr>
      </w:pPr>
    </w:p>
    <w:p w14:paraId="31AA7B43" w14:textId="77423FC2" w:rsidR="00724735" w:rsidRPr="00C84309" w:rsidRDefault="00724735" w:rsidP="00724735">
      <w:pPr>
        <w:pStyle w:val="ListParagraph"/>
        <w:numPr>
          <w:ilvl w:val="0"/>
          <w:numId w:val="1"/>
        </w:numPr>
        <w:spacing w:after="0" w:line="240" w:lineRule="auto"/>
        <w:rPr>
          <w:rFonts w:ascii="Roboto Light" w:hAnsi="Roboto Light"/>
          <w:b/>
          <w:bCs/>
        </w:rPr>
      </w:pPr>
      <w:r w:rsidRPr="00C84309">
        <w:rPr>
          <w:rFonts w:ascii="Roboto Light" w:hAnsi="Roboto Light"/>
          <w:b/>
          <w:bCs/>
        </w:rPr>
        <w:t>What category does the art fall under? How can you tell?</w:t>
      </w:r>
    </w:p>
    <w:p w14:paraId="73AE9974" w14:textId="0C41E37E" w:rsidR="00724735" w:rsidRDefault="00724735" w:rsidP="00724735">
      <w:pPr>
        <w:pStyle w:val="ListParagraph"/>
        <w:spacing w:after="0" w:line="240" w:lineRule="auto"/>
        <w:rPr>
          <w:rFonts w:ascii="Roboto Light" w:hAnsi="Roboto Light"/>
        </w:rPr>
      </w:pPr>
    </w:p>
    <w:p w14:paraId="56C0FF10" w14:textId="548255EA" w:rsidR="00724735" w:rsidRDefault="00C84309" w:rsidP="00724735">
      <w:pPr>
        <w:pStyle w:val="ListParagraph"/>
        <w:spacing w:after="0" w:line="240" w:lineRule="auto"/>
        <w:rPr>
          <w:rFonts w:ascii="Roboto Light" w:hAnsi="Roboto Light"/>
        </w:rPr>
      </w:pPr>
      <w:r>
        <w:rPr>
          <w:rFonts w:ascii="Roboto Light" w:hAnsi="Roboto Light"/>
        </w:rPr>
        <w:t>The art falls under the category of painting, and I can tell so as the way the piece is colored suggests that it is done with a paint brush.</w:t>
      </w:r>
    </w:p>
    <w:p w14:paraId="0CC99E5F" w14:textId="77777777" w:rsidR="00724735" w:rsidRDefault="00724735" w:rsidP="00724735">
      <w:pPr>
        <w:pStyle w:val="ListParagraph"/>
        <w:spacing w:after="0" w:line="240" w:lineRule="auto"/>
        <w:rPr>
          <w:rFonts w:ascii="Roboto Light" w:hAnsi="Roboto Light"/>
        </w:rPr>
      </w:pPr>
    </w:p>
    <w:p w14:paraId="3F04859F" w14:textId="43EA4326" w:rsidR="00724735" w:rsidRPr="00C84309" w:rsidRDefault="00724735" w:rsidP="00724735">
      <w:pPr>
        <w:pStyle w:val="ListParagraph"/>
        <w:numPr>
          <w:ilvl w:val="0"/>
          <w:numId w:val="1"/>
        </w:numPr>
        <w:spacing w:after="0" w:line="240" w:lineRule="auto"/>
        <w:rPr>
          <w:rFonts w:ascii="Roboto Light" w:hAnsi="Roboto Light"/>
          <w:b/>
          <w:bCs/>
        </w:rPr>
      </w:pPr>
      <w:r w:rsidRPr="00C84309">
        <w:rPr>
          <w:rFonts w:ascii="Roboto Light" w:hAnsi="Roboto Light"/>
          <w:b/>
          <w:bCs/>
        </w:rPr>
        <w:t>Turn your attention to the piece as a whole. Take a few minutes to look at the artwork in its entirety and answer the following questions.</w:t>
      </w:r>
    </w:p>
    <w:p w14:paraId="0D1EF2D5" w14:textId="77777777" w:rsidR="00724735" w:rsidRDefault="00724735" w:rsidP="00724735">
      <w:pPr>
        <w:pStyle w:val="ListParagraph"/>
        <w:spacing w:after="0" w:line="240" w:lineRule="auto"/>
        <w:rPr>
          <w:rFonts w:ascii="Roboto Light" w:hAnsi="Roboto Light"/>
        </w:rPr>
      </w:pPr>
    </w:p>
    <w:p w14:paraId="107A529B" w14:textId="361C84A4" w:rsidR="00724735" w:rsidRPr="00C84309" w:rsidRDefault="00724735" w:rsidP="00724735">
      <w:pPr>
        <w:pStyle w:val="ListParagraph"/>
        <w:numPr>
          <w:ilvl w:val="1"/>
          <w:numId w:val="1"/>
        </w:numPr>
        <w:spacing w:after="0" w:line="240" w:lineRule="auto"/>
        <w:rPr>
          <w:rFonts w:ascii="Roboto Light" w:hAnsi="Roboto Light"/>
          <w:b/>
          <w:bCs/>
        </w:rPr>
      </w:pPr>
      <w:r w:rsidRPr="00C84309">
        <w:rPr>
          <w:rFonts w:ascii="Roboto Light" w:hAnsi="Roboto Light"/>
          <w:b/>
          <w:bCs/>
        </w:rPr>
        <w:t>How does the artist use color? Are there stark contrasts or is it blended? Are there symbolic meanings behind the color choices?</w:t>
      </w:r>
    </w:p>
    <w:p w14:paraId="7F194670" w14:textId="07B0461B" w:rsidR="00724735" w:rsidRDefault="00724735" w:rsidP="00724735">
      <w:pPr>
        <w:pStyle w:val="ListParagraph"/>
        <w:spacing w:after="0" w:line="240" w:lineRule="auto"/>
        <w:ind w:left="1440"/>
        <w:rPr>
          <w:rFonts w:ascii="Roboto Light" w:hAnsi="Roboto Light"/>
        </w:rPr>
      </w:pPr>
    </w:p>
    <w:p w14:paraId="107E2066" w14:textId="197838EA" w:rsidR="00724735" w:rsidRDefault="00C84309" w:rsidP="00724735">
      <w:pPr>
        <w:pStyle w:val="ListParagraph"/>
        <w:spacing w:after="0" w:line="240" w:lineRule="auto"/>
        <w:ind w:left="1440"/>
        <w:rPr>
          <w:rFonts w:ascii="Roboto Light" w:hAnsi="Roboto Light"/>
        </w:rPr>
      </w:pPr>
      <w:r>
        <w:rPr>
          <w:rFonts w:ascii="Roboto Light" w:hAnsi="Roboto Light"/>
        </w:rPr>
        <w:t>The artist uses a variety of colors for the piece, and there is a clear contrast on where there needs to be emphasis. I have been looking at it for a while, but I can’t see a symbolic meaning behind the color choices.</w:t>
      </w:r>
    </w:p>
    <w:p w14:paraId="0F7CDB00" w14:textId="77777777" w:rsidR="00724735" w:rsidRDefault="00724735" w:rsidP="00724735">
      <w:pPr>
        <w:pStyle w:val="ListParagraph"/>
        <w:spacing w:after="0" w:line="240" w:lineRule="auto"/>
        <w:ind w:left="1440"/>
        <w:rPr>
          <w:rFonts w:ascii="Roboto Light" w:hAnsi="Roboto Light"/>
        </w:rPr>
      </w:pPr>
    </w:p>
    <w:p w14:paraId="077F34E2" w14:textId="38D52A6D" w:rsidR="00724735" w:rsidRDefault="00724735" w:rsidP="00724735">
      <w:pPr>
        <w:pStyle w:val="ListParagraph"/>
        <w:numPr>
          <w:ilvl w:val="1"/>
          <w:numId w:val="1"/>
        </w:numPr>
        <w:spacing w:after="0" w:line="240" w:lineRule="auto"/>
        <w:rPr>
          <w:rFonts w:ascii="Roboto Light" w:hAnsi="Roboto Light"/>
          <w:b/>
          <w:bCs/>
        </w:rPr>
      </w:pPr>
      <w:r w:rsidRPr="00C84309">
        <w:rPr>
          <w:rFonts w:ascii="Roboto Light" w:hAnsi="Roboto Light"/>
          <w:b/>
          <w:bCs/>
        </w:rPr>
        <w:lastRenderedPageBreak/>
        <w:t>Are the forms in the piece realistic or abstract? Are they fully one style or do they mix the two?</w:t>
      </w:r>
    </w:p>
    <w:p w14:paraId="64C97A20" w14:textId="77777777" w:rsidR="00C84309" w:rsidRPr="00C84309" w:rsidRDefault="00C84309" w:rsidP="00C84309">
      <w:pPr>
        <w:pStyle w:val="ListParagraph"/>
        <w:spacing w:after="0" w:line="240" w:lineRule="auto"/>
        <w:ind w:left="1440"/>
        <w:rPr>
          <w:rFonts w:ascii="Roboto Light" w:hAnsi="Roboto Light"/>
        </w:rPr>
      </w:pPr>
    </w:p>
    <w:p w14:paraId="2284B50F" w14:textId="1DE256D6" w:rsidR="00724735" w:rsidRDefault="00C84309" w:rsidP="00724735">
      <w:pPr>
        <w:pStyle w:val="ListParagraph"/>
        <w:spacing w:after="0" w:line="240" w:lineRule="auto"/>
        <w:ind w:left="1440"/>
        <w:rPr>
          <w:rFonts w:ascii="Roboto Light" w:hAnsi="Roboto Light"/>
        </w:rPr>
      </w:pPr>
      <w:r>
        <w:rPr>
          <w:rFonts w:ascii="Roboto Light" w:hAnsi="Roboto Light"/>
        </w:rPr>
        <w:t>The forms in the piece are both realistic with the face of the girl, but abstract with the other symbolisms in the piece. The artist used one style throughout the artwork.</w:t>
      </w:r>
    </w:p>
    <w:p w14:paraId="47D5EBD4" w14:textId="77777777" w:rsidR="00724735" w:rsidRDefault="00724735" w:rsidP="00724735">
      <w:pPr>
        <w:pStyle w:val="ListParagraph"/>
        <w:spacing w:after="0" w:line="240" w:lineRule="auto"/>
        <w:ind w:left="1440"/>
        <w:rPr>
          <w:rFonts w:ascii="Roboto Light" w:hAnsi="Roboto Light"/>
        </w:rPr>
      </w:pPr>
    </w:p>
    <w:p w14:paraId="2CE82437" w14:textId="3E3F526C" w:rsidR="00724735" w:rsidRPr="00C84309" w:rsidRDefault="00724735" w:rsidP="00724735">
      <w:pPr>
        <w:pStyle w:val="ListParagraph"/>
        <w:numPr>
          <w:ilvl w:val="0"/>
          <w:numId w:val="1"/>
        </w:numPr>
        <w:spacing w:after="0" w:line="240" w:lineRule="auto"/>
        <w:rPr>
          <w:rFonts w:ascii="Roboto Light" w:hAnsi="Roboto Light"/>
          <w:b/>
          <w:bCs/>
        </w:rPr>
      </w:pPr>
      <w:r w:rsidRPr="00C84309">
        <w:rPr>
          <w:rFonts w:ascii="Roboto Light" w:hAnsi="Roboto Light"/>
          <w:b/>
          <w:bCs/>
        </w:rPr>
        <w:t>Based on the information above, write a paragraph about this artwork.</w:t>
      </w:r>
    </w:p>
    <w:p w14:paraId="1E49C401" w14:textId="0EF12F8F" w:rsidR="00724735" w:rsidRDefault="00724735" w:rsidP="00724735">
      <w:pPr>
        <w:pStyle w:val="ListParagraph"/>
        <w:spacing w:after="0" w:line="240" w:lineRule="auto"/>
        <w:rPr>
          <w:rFonts w:ascii="Roboto Light" w:hAnsi="Roboto Light"/>
        </w:rPr>
      </w:pPr>
    </w:p>
    <w:p w14:paraId="55BA4894" w14:textId="2C719232" w:rsidR="00724735" w:rsidRDefault="00C84309" w:rsidP="00724735">
      <w:pPr>
        <w:pStyle w:val="ListParagraph"/>
        <w:spacing w:after="0" w:line="240" w:lineRule="auto"/>
        <w:rPr>
          <w:rFonts w:ascii="Roboto Light" w:hAnsi="Roboto Light"/>
        </w:rPr>
      </w:pPr>
      <w:r>
        <w:rPr>
          <w:rFonts w:ascii="Roboto Light" w:hAnsi="Roboto Light"/>
        </w:rPr>
        <w:t xml:space="preserve">The artwork shows a </w:t>
      </w:r>
      <w:r w:rsidR="00140AB1">
        <w:rPr>
          <w:rFonts w:ascii="Roboto Light" w:hAnsi="Roboto Light"/>
        </w:rPr>
        <w:t xml:space="preserve">woman’s head with </w:t>
      </w:r>
      <w:r w:rsidR="007A45B0">
        <w:rPr>
          <w:rFonts w:ascii="Roboto Light" w:hAnsi="Roboto Light"/>
        </w:rPr>
        <w:t xml:space="preserve">figures of two birds in her head. Beside her head is a written text that says “She finds meaning in the unspoken”, the unspoken being the figures in her head that can’t speak. </w:t>
      </w:r>
    </w:p>
    <w:p w14:paraId="3C0C740B" w14:textId="77777777" w:rsidR="00724735" w:rsidRDefault="00724735" w:rsidP="00724735">
      <w:pPr>
        <w:pStyle w:val="ListParagraph"/>
        <w:spacing w:after="0" w:line="240" w:lineRule="auto"/>
        <w:rPr>
          <w:rFonts w:ascii="Roboto Light" w:hAnsi="Roboto Light"/>
        </w:rPr>
      </w:pPr>
    </w:p>
    <w:p w14:paraId="776A5A54" w14:textId="0F2A1282" w:rsidR="00724735" w:rsidRPr="007A45B0" w:rsidRDefault="00724735" w:rsidP="00724735">
      <w:pPr>
        <w:pStyle w:val="ListParagraph"/>
        <w:numPr>
          <w:ilvl w:val="0"/>
          <w:numId w:val="1"/>
        </w:numPr>
        <w:spacing w:after="0" w:line="240" w:lineRule="auto"/>
        <w:rPr>
          <w:rFonts w:ascii="Roboto Light" w:hAnsi="Roboto Light"/>
          <w:b/>
          <w:bCs/>
        </w:rPr>
      </w:pPr>
      <w:r w:rsidRPr="007A45B0">
        <w:rPr>
          <w:rFonts w:ascii="Roboto Light" w:hAnsi="Roboto Light"/>
          <w:b/>
          <w:bCs/>
        </w:rPr>
        <w:t>What questions would you ask the artist about the artwork?</w:t>
      </w:r>
    </w:p>
    <w:p w14:paraId="5C14B2A2" w14:textId="77777777" w:rsidR="00C84309" w:rsidRDefault="00C84309" w:rsidP="00C84309">
      <w:pPr>
        <w:pStyle w:val="ListParagraph"/>
        <w:spacing w:after="0" w:line="240" w:lineRule="auto"/>
        <w:rPr>
          <w:rFonts w:ascii="Roboto Light" w:hAnsi="Roboto Light"/>
        </w:rPr>
      </w:pPr>
    </w:p>
    <w:p w14:paraId="08D3BE7C" w14:textId="63878C9D" w:rsidR="00724735" w:rsidRDefault="007A45B0" w:rsidP="00724735">
      <w:pPr>
        <w:pStyle w:val="ListParagraph"/>
        <w:numPr>
          <w:ilvl w:val="1"/>
          <w:numId w:val="1"/>
        </w:numPr>
        <w:spacing w:after="0" w:line="240" w:lineRule="auto"/>
        <w:rPr>
          <w:rFonts w:ascii="Roboto Light" w:hAnsi="Roboto Light"/>
        </w:rPr>
      </w:pPr>
      <w:r>
        <w:rPr>
          <w:rFonts w:ascii="Roboto Light" w:hAnsi="Roboto Light"/>
        </w:rPr>
        <w:t xml:space="preserve">What inspired you to </w:t>
      </w:r>
      <w:r w:rsidR="009D7E9E">
        <w:rPr>
          <w:rFonts w:ascii="Roboto Light" w:hAnsi="Roboto Light"/>
        </w:rPr>
        <w:t>make the artwork?</w:t>
      </w:r>
    </w:p>
    <w:p w14:paraId="622A4258" w14:textId="4994070E" w:rsidR="009D7E9E" w:rsidRDefault="009D7E9E" w:rsidP="00724735">
      <w:pPr>
        <w:pStyle w:val="ListParagraph"/>
        <w:numPr>
          <w:ilvl w:val="1"/>
          <w:numId w:val="1"/>
        </w:numPr>
        <w:spacing w:after="0" w:line="240" w:lineRule="auto"/>
        <w:rPr>
          <w:rFonts w:ascii="Roboto Light" w:hAnsi="Roboto Light"/>
        </w:rPr>
      </w:pPr>
      <w:r>
        <w:rPr>
          <w:rFonts w:ascii="Roboto Light" w:hAnsi="Roboto Light"/>
        </w:rPr>
        <w:t>How did you make the artwork?</w:t>
      </w:r>
    </w:p>
    <w:p w14:paraId="4EDF7AED" w14:textId="501F27E9" w:rsidR="009D7E9E" w:rsidRPr="00724735" w:rsidRDefault="009D7E9E" w:rsidP="00724735">
      <w:pPr>
        <w:pStyle w:val="ListParagraph"/>
        <w:numPr>
          <w:ilvl w:val="1"/>
          <w:numId w:val="1"/>
        </w:numPr>
        <w:spacing w:after="0" w:line="240" w:lineRule="auto"/>
        <w:rPr>
          <w:rFonts w:ascii="Roboto Light" w:hAnsi="Roboto Light"/>
        </w:rPr>
      </w:pPr>
      <w:r>
        <w:rPr>
          <w:rFonts w:ascii="Roboto Light" w:hAnsi="Roboto Light"/>
        </w:rPr>
        <w:t>How did you achieve the art style in your artwork?</w:t>
      </w:r>
    </w:p>
    <w:sectPr w:rsidR="009D7E9E" w:rsidRPr="0072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4134"/>
    <w:multiLevelType w:val="hybridMultilevel"/>
    <w:tmpl w:val="933CE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5B"/>
    <w:rsid w:val="00140AB1"/>
    <w:rsid w:val="00436870"/>
    <w:rsid w:val="00724735"/>
    <w:rsid w:val="007A45B0"/>
    <w:rsid w:val="009D7E9E"/>
    <w:rsid w:val="00AE445B"/>
    <w:rsid w:val="00C84309"/>
    <w:rsid w:val="00C9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8447"/>
  <w15:chartTrackingRefBased/>
  <w15:docId w15:val="{708FFB86-6460-4FAA-8801-A2AE1E24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1899</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1</cp:revision>
  <dcterms:created xsi:type="dcterms:W3CDTF">2022-04-06T01:39:00Z</dcterms:created>
  <dcterms:modified xsi:type="dcterms:W3CDTF">2022-04-10T09:24:00Z</dcterms:modified>
</cp:coreProperties>
</file>