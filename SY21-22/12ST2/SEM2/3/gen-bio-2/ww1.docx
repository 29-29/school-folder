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CD67" w14:textId="2DD67076" w:rsidR="00C95BF6" w:rsidRDefault="000100D0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General Biology 2</w:t>
      </w:r>
      <w:r w:rsidR="00C95BF6">
        <w:rPr>
          <w:rFonts w:ascii="Roboto Light" w:hAnsi="Roboto Light"/>
        </w:rPr>
        <w:t xml:space="preserve"> | </w:t>
      </w:r>
      <w:r>
        <w:rPr>
          <w:rFonts w:ascii="Roboto Light" w:hAnsi="Roboto Light"/>
        </w:rPr>
        <w:t>3</w:t>
      </w:r>
      <w:r w:rsidRPr="000100D0">
        <w:rPr>
          <w:rFonts w:ascii="Roboto Light" w:hAnsi="Roboto Light"/>
          <w:vertAlign w:val="superscript"/>
        </w:rPr>
        <w:t>rd</w:t>
      </w:r>
      <w:r>
        <w:rPr>
          <w:rFonts w:ascii="Roboto Light" w:hAnsi="Roboto Light"/>
        </w:rPr>
        <w:t xml:space="preserve"> </w:t>
      </w:r>
      <w:r w:rsidR="00C95BF6">
        <w:rPr>
          <w:rFonts w:ascii="Roboto Light" w:hAnsi="Roboto Light"/>
        </w:rPr>
        <w:t>Quarter</w:t>
      </w:r>
    </w:p>
    <w:p w14:paraId="45ACCDCC" w14:textId="7E9384F7" w:rsidR="00C95BF6" w:rsidRPr="00C95BF6" w:rsidRDefault="000100D0" w:rsidP="00C95BF6">
      <w:pPr>
        <w:spacing w:after="0" w:line="240" w:lineRule="auto"/>
        <w:rPr>
          <w:rFonts w:ascii="Roboto Serif" w:hAnsi="Roboto Serif"/>
        </w:rPr>
      </w:pPr>
      <w:r>
        <w:rPr>
          <w:rFonts w:ascii="Roboto Serif" w:hAnsi="Roboto Serif"/>
        </w:rPr>
        <w:t>WW1: Picture Analysis</w:t>
      </w:r>
    </w:p>
    <w:p w14:paraId="115FDBBC" w14:textId="1402B7BD" w:rsidR="00C95BF6" w:rsidRDefault="000100D0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January 6 2022</w:t>
      </w:r>
    </w:p>
    <w:p w14:paraId="474F8542" w14:textId="50B80646" w:rsidR="000100D0" w:rsidRDefault="000100D0" w:rsidP="00C95BF6">
      <w:pPr>
        <w:spacing w:after="0" w:line="240" w:lineRule="auto"/>
        <w:rPr>
          <w:rFonts w:ascii="Roboto Light" w:hAnsi="Roboto Light"/>
        </w:rPr>
      </w:pPr>
    </w:p>
    <w:p w14:paraId="3ED58857" w14:textId="340C9BAA" w:rsidR="000100D0" w:rsidRDefault="000100D0" w:rsidP="000100D0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Asexual | Budding</w:t>
      </w:r>
    </w:p>
    <w:p w14:paraId="62BC92DC" w14:textId="31D2AB30" w:rsidR="000100D0" w:rsidRDefault="000100D0" w:rsidP="000100D0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Because the offspring grows off of the parent</w:t>
      </w:r>
    </w:p>
    <w:p w14:paraId="6AE08210" w14:textId="79FE25A1" w:rsidR="000100D0" w:rsidRDefault="000100D0" w:rsidP="000100D0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Asexual | Binary Fission</w:t>
      </w:r>
    </w:p>
    <w:p w14:paraId="25F67F7C" w14:textId="55C1F139" w:rsidR="000100D0" w:rsidRDefault="000100D0" w:rsidP="000100D0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Because </w:t>
      </w:r>
      <w:r w:rsidR="005105E6">
        <w:rPr>
          <w:rFonts w:ascii="Roboto Light" w:hAnsi="Roboto Light"/>
        </w:rPr>
        <w:t>this is cell division</w:t>
      </w:r>
    </w:p>
    <w:p w14:paraId="1C8CDFBF" w14:textId="5BE24B25" w:rsidR="000100D0" w:rsidRDefault="000100D0" w:rsidP="000100D0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Asexual | Binary Fission</w:t>
      </w:r>
    </w:p>
    <w:p w14:paraId="1369B418" w14:textId="4A0AED68" w:rsidR="000100D0" w:rsidRDefault="005105E6" w:rsidP="000100D0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Because this is cell division</w:t>
      </w:r>
    </w:p>
    <w:p w14:paraId="0C2E98A0" w14:textId="20428999" w:rsidR="000100D0" w:rsidRDefault="000100D0" w:rsidP="000100D0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Asexual | Regeneration</w:t>
      </w:r>
    </w:p>
    <w:p w14:paraId="33A56BC1" w14:textId="0ED7D7E8" w:rsidR="005105E6" w:rsidRDefault="005105E6" w:rsidP="005105E6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Because the lizard repairs the cut-off tail</w:t>
      </w:r>
    </w:p>
    <w:p w14:paraId="6331EA16" w14:textId="0982A99D" w:rsidR="000100D0" w:rsidRDefault="000100D0" w:rsidP="000100D0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Sexual</w:t>
      </w:r>
    </w:p>
    <w:p w14:paraId="74B1A6B3" w14:textId="63217569" w:rsidR="005105E6" w:rsidRDefault="005105E6" w:rsidP="005105E6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Because humans are sexual organisms</w:t>
      </w:r>
    </w:p>
    <w:p w14:paraId="4544AB0A" w14:textId="3F4C38B6" w:rsidR="000100D0" w:rsidRDefault="000100D0" w:rsidP="000100D0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Asexual | Binary Fission</w:t>
      </w:r>
    </w:p>
    <w:p w14:paraId="6A28734F" w14:textId="21185F7F" w:rsidR="005105E6" w:rsidRDefault="005105E6" w:rsidP="005105E6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Cell division</w:t>
      </w:r>
    </w:p>
    <w:p w14:paraId="0B4C3A31" w14:textId="3F143BFE" w:rsidR="005105E6" w:rsidRDefault="005105E6" w:rsidP="000100D0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Asexual | Binary Fission</w:t>
      </w:r>
    </w:p>
    <w:p w14:paraId="064E5A3D" w14:textId="460BDCA9" w:rsidR="005105E6" w:rsidRDefault="005105E6" w:rsidP="005105E6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Cell division</w:t>
      </w:r>
    </w:p>
    <w:p w14:paraId="093E8A4C" w14:textId="0BE5DE4E" w:rsidR="005105E6" w:rsidRDefault="005105E6" w:rsidP="000100D0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Asexual | Regeneration</w:t>
      </w:r>
    </w:p>
    <w:p w14:paraId="0C8E1F65" w14:textId="2DA756F9" w:rsidR="005105E6" w:rsidRDefault="005105E6" w:rsidP="005105E6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Regrowing missing body part</w:t>
      </w:r>
    </w:p>
    <w:p w14:paraId="211CFBFF" w14:textId="4DD276C6" w:rsidR="005105E6" w:rsidRDefault="005105E6" w:rsidP="000100D0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Asexual | Binary Fission</w:t>
      </w:r>
    </w:p>
    <w:p w14:paraId="1E237BAC" w14:textId="0E4BC589" w:rsidR="005105E6" w:rsidRDefault="005105E6" w:rsidP="005105E6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Cell division</w:t>
      </w:r>
    </w:p>
    <w:p w14:paraId="64C75345" w14:textId="47E17300" w:rsidR="005105E6" w:rsidRDefault="005105E6" w:rsidP="000100D0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Asexual | Binary Fission</w:t>
      </w:r>
    </w:p>
    <w:p w14:paraId="2F05A004" w14:textId="30BD080B" w:rsidR="005105E6" w:rsidRDefault="005105E6" w:rsidP="005105E6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Cell division</w:t>
      </w:r>
    </w:p>
    <w:p w14:paraId="4DC634B9" w14:textId="6AAC08CD" w:rsidR="005105E6" w:rsidRDefault="005105E6" w:rsidP="000100D0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Asexual | Binary Fission</w:t>
      </w:r>
    </w:p>
    <w:p w14:paraId="64DA91EA" w14:textId="207A9137" w:rsidR="005105E6" w:rsidRDefault="005105E6" w:rsidP="005105E6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Cell division</w:t>
      </w:r>
    </w:p>
    <w:p w14:paraId="648F5B3C" w14:textId="3D7A0608" w:rsidR="005105E6" w:rsidRDefault="005105E6" w:rsidP="000100D0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Asexual | Regeneration</w:t>
      </w:r>
    </w:p>
    <w:p w14:paraId="0D464816" w14:textId="65EF4355" w:rsidR="005105E6" w:rsidRDefault="005105E6" w:rsidP="005105E6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Regrowing of body parts</w:t>
      </w:r>
    </w:p>
    <w:p w14:paraId="6DFB0663" w14:textId="26F70B77" w:rsidR="005105E6" w:rsidRDefault="005105E6" w:rsidP="000100D0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Sexual</w:t>
      </w:r>
    </w:p>
    <w:p w14:paraId="6E7FAA2C" w14:textId="231DD561" w:rsidR="005105E6" w:rsidRPr="000100D0" w:rsidRDefault="005105E6" w:rsidP="005105E6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Fertilization of zygote</w:t>
      </w:r>
    </w:p>
    <w:sectPr w:rsidR="005105E6" w:rsidRPr="0001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31A3"/>
    <w:multiLevelType w:val="hybridMultilevel"/>
    <w:tmpl w:val="38B8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234CA"/>
    <w:multiLevelType w:val="hybridMultilevel"/>
    <w:tmpl w:val="E47045F2"/>
    <w:lvl w:ilvl="0" w:tplc="21C27C88">
      <w:start w:val="1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D0"/>
    <w:rsid w:val="000100D0"/>
    <w:rsid w:val="005105E6"/>
    <w:rsid w:val="00C9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D61D"/>
  <w15:chartTrackingRefBased/>
  <w15:docId w15:val="{A0BF692D-258D-47A1-8B81-F659267F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kx2\Documents\Custom%20Office%20Templates\BAG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BAG3 Template.dotx</Template>
  <TotalTime>15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Sodo Black</dc:creator>
  <cp:keywords/>
  <dc:description/>
  <cp:lastModifiedBy>Sodo Black</cp:lastModifiedBy>
  <cp:revision>1</cp:revision>
  <dcterms:created xsi:type="dcterms:W3CDTF">2022-03-06T18:13:00Z</dcterms:created>
  <dcterms:modified xsi:type="dcterms:W3CDTF">2022-03-06T18:28:00Z</dcterms:modified>
</cp:coreProperties>
</file>