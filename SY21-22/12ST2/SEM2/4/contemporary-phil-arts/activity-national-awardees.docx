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E4AD7" w14:textId="7B6472F1" w:rsidR="00C95BF6" w:rsidRDefault="00660A7B" w:rsidP="00C95BF6">
      <w:pPr>
        <w:spacing w:after="0" w:line="240" w:lineRule="auto"/>
        <w:rPr>
          <w:rFonts w:ascii="Roboto Light" w:hAnsi="Roboto Light"/>
        </w:rPr>
      </w:pPr>
      <w:r>
        <w:rPr>
          <w:rFonts w:ascii="Roboto Light" w:hAnsi="Roboto Light"/>
        </w:rPr>
        <w:t>Contemporary Arts</w:t>
      </w:r>
      <w:r w:rsidR="00C95BF6">
        <w:rPr>
          <w:rFonts w:ascii="Roboto Light" w:hAnsi="Roboto Light"/>
        </w:rPr>
        <w:t xml:space="preserve"> | </w:t>
      </w:r>
      <w:r>
        <w:rPr>
          <w:rFonts w:ascii="Roboto Light" w:hAnsi="Roboto Light"/>
        </w:rPr>
        <w:t>3</w:t>
      </w:r>
      <w:r w:rsidRPr="00660A7B">
        <w:rPr>
          <w:rFonts w:ascii="Roboto Light" w:hAnsi="Roboto Light"/>
          <w:vertAlign w:val="superscript"/>
        </w:rPr>
        <w:t>rd</w:t>
      </w:r>
      <w:r>
        <w:rPr>
          <w:rFonts w:ascii="Roboto Light" w:hAnsi="Roboto Light"/>
        </w:rPr>
        <w:t xml:space="preserve"> </w:t>
      </w:r>
      <w:r w:rsidR="00C95BF6">
        <w:rPr>
          <w:rFonts w:ascii="Roboto Light" w:hAnsi="Roboto Light"/>
        </w:rPr>
        <w:t>Quarter</w:t>
      </w:r>
    </w:p>
    <w:p w14:paraId="0A0A028F" w14:textId="622044E2" w:rsidR="00C95BF6" w:rsidRPr="00C95BF6" w:rsidRDefault="00660A7B" w:rsidP="00C95BF6">
      <w:pPr>
        <w:spacing w:after="0" w:line="240" w:lineRule="auto"/>
        <w:rPr>
          <w:rFonts w:ascii="Roboto Serif" w:hAnsi="Roboto Serif"/>
        </w:rPr>
      </w:pPr>
      <w:r>
        <w:rPr>
          <w:rFonts w:ascii="Roboto Serif" w:hAnsi="Roboto Serif"/>
        </w:rPr>
        <w:t>Activity: National Artists</w:t>
      </w:r>
    </w:p>
    <w:p w14:paraId="3D10E35E" w14:textId="6F91EB89" w:rsidR="00C95BF6" w:rsidRDefault="00660A7B" w:rsidP="00C95BF6">
      <w:pPr>
        <w:spacing w:after="0" w:line="240" w:lineRule="auto"/>
        <w:rPr>
          <w:rFonts w:ascii="Roboto Light" w:hAnsi="Roboto Light"/>
        </w:rPr>
      </w:pPr>
      <w:r>
        <w:rPr>
          <w:rFonts w:ascii="Roboto Light" w:hAnsi="Roboto Light"/>
        </w:rPr>
        <w:t>March 2 2022</w:t>
      </w:r>
    </w:p>
    <w:p w14:paraId="4C05E878" w14:textId="19B42D9F" w:rsidR="00660A7B" w:rsidRDefault="00660A7B" w:rsidP="00C95BF6">
      <w:pPr>
        <w:spacing w:after="0" w:line="240" w:lineRule="auto"/>
        <w:rPr>
          <w:rFonts w:ascii="Roboto Light" w:hAnsi="Roboto Ligh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0A7B" w14:paraId="1E4F4CF4" w14:textId="77777777" w:rsidTr="00AB08B6">
        <w:trPr>
          <w:trHeight w:val="683"/>
        </w:trPr>
        <w:tc>
          <w:tcPr>
            <w:tcW w:w="3116" w:type="dxa"/>
            <w:shd w:val="clear" w:color="auto" w:fill="000000" w:themeFill="text1"/>
            <w:vAlign w:val="center"/>
          </w:tcPr>
          <w:p w14:paraId="1C93C1F5" w14:textId="1D0AAE79" w:rsidR="00660A7B" w:rsidRDefault="00660A7B" w:rsidP="00660A7B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Name</w:t>
            </w:r>
          </w:p>
        </w:tc>
        <w:tc>
          <w:tcPr>
            <w:tcW w:w="3117" w:type="dxa"/>
            <w:shd w:val="clear" w:color="auto" w:fill="000000" w:themeFill="text1"/>
            <w:vAlign w:val="center"/>
          </w:tcPr>
          <w:p w14:paraId="6B849018" w14:textId="5278AB37" w:rsidR="00660A7B" w:rsidRDefault="00660A7B" w:rsidP="00660A7B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Year of Confirmation</w:t>
            </w:r>
          </w:p>
        </w:tc>
        <w:tc>
          <w:tcPr>
            <w:tcW w:w="3117" w:type="dxa"/>
            <w:shd w:val="clear" w:color="auto" w:fill="000000" w:themeFill="text1"/>
            <w:vAlign w:val="center"/>
          </w:tcPr>
          <w:p w14:paraId="5798DC7B" w14:textId="222B000B" w:rsidR="00660A7B" w:rsidRDefault="00660A7B" w:rsidP="00660A7B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Craft</w:t>
            </w:r>
          </w:p>
        </w:tc>
      </w:tr>
      <w:tr w:rsidR="00660A7B" w14:paraId="11B25C64" w14:textId="77777777" w:rsidTr="00AB08B6">
        <w:trPr>
          <w:trHeight w:val="296"/>
        </w:trPr>
        <w:tc>
          <w:tcPr>
            <w:tcW w:w="3116" w:type="dxa"/>
            <w:vAlign w:val="center"/>
          </w:tcPr>
          <w:p w14:paraId="6347E031" w14:textId="73F9A9D2" w:rsidR="00660A7B" w:rsidRDefault="00660A7B" w:rsidP="00660A7B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Lazaro Francisco</w:t>
            </w:r>
          </w:p>
        </w:tc>
        <w:tc>
          <w:tcPr>
            <w:tcW w:w="3117" w:type="dxa"/>
            <w:vAlign w:val="center"/>
          </w:tcPr>
          <w:p w14:paraId="57709071" w14:textId="3E3AAD51" w:rsidR="00660A7B" w:rsidRDefault="00AB08B6" w:rsidP="00660A7B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2009</w:t>
            </w:r>
          </w:p>
        </w:tc>
        <w:tc>
          <w:tcPr>
            <w:tcW w:w="3117" w:type="dxa"/>
            <w:vAlign w:val="center"/>
          </w:tcPr>
          <w:p w14:paraId="14621452" w14:textId="11AD0D17" w:rsidR="00660A7B" w:rsidRDefault="00AB08B6" w:rsidP="00660A7B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Literature</w:t>
            </w:r>
          </w:p>
        </w:tc>
      </w:tr>
      <w:tr w:rsidR="00660A7B" w14:paraId="550E95CB" w14:textId="77777777" w:rsidTr="00AB08B6">
        <w:trPr>
          <w:trHeight w:val="296"/>
        </w:trPr>
        <w:tc>
          <w:tcPr>
            <w:tcW w:w="3116" w:type="dxa"/>
            <w:vAlign w:val="center"/>
          </w:tcPr>
          <w:p w14:paraId="028F3090" w14:textId="5C486DB9" w:rsidR="00660A7B" w:rsidRDefault="00660A7B" w:rsidP="00660A7B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Ang Kiukok</w:t>
            </w:r>
          </w:p>
        </w:tc>
        <w:tc>
          <w:tcPr>
            <w:tcW w:w="3117" w:type="dxa"/>
            <w:vAlign w:val="center"/>
          </w:tcPr>
          <w:p w14:paraId="4A46BBAF" w14:textId="2FCCAFAF" w:rsidR="00660A7B" w:rsidRDefault="00AB08B6" w:rsidP="00660A7B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2001</w:t>
            </w:r>
          </w:p>
        </w:tc>
        <w:tc>
          <w:tcPr>
            <w:tcW w:w="3117" w:type="dxa"/>
            <w:vAlign w:val="center"/>
          </w:tcPr>
          <w:p w14:paraId="169B0B56" w14:textId="7D5A39C6" w:rsidR="00660A7B" w:rsidRDefault="00AB08B6" w:rsidP="00660A7B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Visual Arts</w:t>
            </w:r>
          </w:p>
        </w:tc>
      </w:tr>
      <w:tr w:rsidR="00660A7B" w14:paraId="491A6949" w14:textId="77777777" w:rsidTr="00AB08B6">
        <w:trPr>
          <w:trHeight w:val="296"/>
        </w:trPr>
        <w:tc>
          <w:tcPr>
            <w:tcW w:w="3116" w:type="dxa"/>
            <w:vAlign w:val="center"/>
          </w:tcPr>
          <w:p w14:paraId="2B956563" w14:textId="3C260985" w:rsidR="00660A7B" w:rsidRDefault="00660A7B" w:rsidP="00660A7B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Fernando Poe Jr.</w:t>
            </w:r>
          </w:p>
        </w:tc>
        <w:tc>
          <w:tcPr>
            <w:tcW w:w="3117" w:type="dxa"/>
            <w:vAlign w:val="center"/>
          </w:tcPr>
          <w:p w14:paraId="1D5F5C3C" w14:textId="14B8930C" w:rsidR="00660A7B" w:rsidRDefault="00AB08B6" w:rsidP="00660A7B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2006</w:t>
            </w:r>
          </w:p>
        </w:tc>
        <w:tc>
          <w:tcPr>
            <w:tcW w:w="3117" w:type="dxa"/>
            <w:vAlign w:val="center"/>
          </w:tcPr>
          <w:p w14:paraId="6E623865" w14:textId="68AC7C2F" w:rsidR="00660A7B" w:rsidRDefault="00AB08B6" w:rsidP="00660A7B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Cinema</w:t>
            </w:r>
          </w:p>
        </w:tc>
      </w:tr>
      <w:tr w:rsidR="00660A7B" w14:paraId="27DF12F1" w14:textId="77777777" w:rsidTr="00AB08B6">
        <w:trPr>
          <w:trHeight w:val="296"/>
        </w:trPr>
        <w:tc>
          <w:tcPr>
            <w:tcW w:w="3116" w:type="dxa"/>
            <w:vAlign w:val="center"/>
          </w:tcPr>
          <w:p w14:paraId="1545F342" w14:textId="26BAECC3" w:rsidR="00660A7B" w:rsidRDefault="00660A7B" w:rsidP="00660A7B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Leandro Locsin</w:t>
            </w:r>
          </w:p>
        </w:tc>
        <w:tc>
          <w:tcPr>
            <w:tcW w:w="3117" w:type="dxa"/>
            <w:vAlign w:val="center"/>
          </w:tcPr>
          <w:p w14:paraId="3791E75F" w14:textId="0159B2B5" w:rsidR="00660A7B" w:rsidRDefault="00AB08B6" w:rsidP="00660A7B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1990</w:t>
            </w:r>
          </w:p>
        </w:tc>
        <w:tc>
          <w:tcPr>
            <w:tcW w:w="3117" w:type="dxa"/>
            <w:vAlign w:val="center"/>
          </w:tcPr>
          <w:p w14:paraId="7365EA6B" w14:textId="61CF5141" w:rsidR="00660A7B" w:rsidRDefault="00AB08B6" w:rsidP="00660A7B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Architecture</w:t>
            </w:r>
          </w:p>
        </w:tc>
      </w:tr>
      <w:tr w:rsidR="00660A7B" w14:paraId="56B953F4" w14:textId="77777777" w:rsidTr="00AB08B6">
        <w:trPr>
          <w:trHeight w:val="296"/>
        </w:trPr>
        <w:tc>
          <w:tcPr>
            <w:tcW w:w="3116" w:type="dxa"/>
            <w:vAlign w:val="center"/>
          </w:tcPr>
          <w:p w14:paraId="33E67BFF" w14:textId="29A014B9" w:rsidR="00660A7B" w:rsidRDefault="00660A7B" w:rsidP="00660A7B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Honorata (Atang) Dela Rama</w:t>
            </w:r>
          </w:p>
        </w:tc>
        <w:tc>
          <w:tcPr>
            <w:tcW w:w="3117" w:type="dxa"/>
            <w:vAlign w:val="center"/>
          </w:tcPr>
          <w:p w14:paraId="2C2FB450" w14:textId="2463402E" w:rsidR="00660A7B" w:rsidRDefault="00AB08B6" w:rsidP="00660A7B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1987</w:t>
            </w:r>
          </w:p>
        </w:tc>
        <w:tc>
          <w:tcPr>
            <w:tcW w:w="3117" w:type="dxa"/>
            <w:vAlign w:val="center"/>
          </w:tcPr>
          <w:p w14:paraId="3D253043" w14:textId="03C4A5A0" w:rsidR="00660A7B" w:rsidRDefault="00AB08B6" w:rsidP="00660A7B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Theater &amp; Music</w:t>
            </w:r>
          </w:p>
        </w:tc>
      </w:tr>
      <w:tr w:rsidR="00660A7B" w14:paraId="575E0425" w14:textId="77777777" w:rsidTr="00AB08B6">
        <w:trPr>
          <w:trHeight w:val="296"/>
        </w:trPr>
        <w:tc>
          <w:tcPr>
            <w:tcW w:w="3116" w:type="dxa"/>
            <w:vAlign w:val="center"/>
          </w:tcPr>
          <w:p w14:paraId="1ED69AC6" w14:textId="55B6BB20" w:rsidR="00660A7B" w:rsidRDefault="00660A7B" w:rsidP="00660A7B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Levi Celerio</w:t>
            </w:r>
          </w:p>
        </w:tc>
        <w:tc>
          <w:tcPr>
            <w:tcW w:w="3117" w:type="dxa"/>
            <w:vAlign w:val="center"/>
          </w:tcPr>
          <w:p w14:paraId="29FC5D52" w14:textId="2D01AE25" w:rsidR="00660A7B" w:rsidRDefault="00AB08B6" w:rsidP="00660A7B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1997</w:t>
            </w:r>
          </w:p>
        </w:tc>
        <w:tc>
          <w:tcPr>
            <w:tcW w:w="3117" w:type="dxa"/>
            <w:vAlign w:val="center"/>
          </w:tcPr>
          <w:p w14:paraId="5194DFE4" w14:textId="06E2C188" w:rsidR="00660A7B" w:rsidRDefault="00AB08B6" w:rsidP="00660A7B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Music &amp; Literature</w:t>
            </w:r>
          </w:p>
        </w:tc>
      </w:tr>
      <w:tr w:rsidR="00660A7B" w14:paraId="6486D3F5" w14:textId="77777777" w:rsidTr="00AB08B6">
        <w:trPr>
          <w:trHeight w:val="296"/>
        </w:trPr>
        <w:tc>
          <w:tcPr>
            <w:tcW w:w="3116" w:type="dxa"/>
            <w:vAlign w:val="center"/>
          </w:tcPr>
          <w:p w14:paraId="4CD1E2DF" w14:textId="4340C758" w:rsidR="00660A7B" w:rsidRDefault="00660A7B" w:rsidP="00660A7B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Lino Brocka</w:t>
            </w:r>
          </w:p>
        </w:tc>
        <w:tc>
          <w:tcPr>
            <w:tcW w:w="3117" w:type="dxa"/>
            <w:vAlign w:val="center"/>
          </w:tcPr>
          <w:p w14:paraId="2AF96047" w14:textId="3627EC6E" w:rsidR="00660A7B" w:rsidRDefault="00AB08B6" w:rsidP="00660A7B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1997</w:t>
            </w:r>
          </w:p>
        </w:tc>
        <w:tc>
          <w:tcPr>
            <w:tcW w:w="3117" w:type="dxa"/>
            <w:vAlign w:val="center"/>
          </w:tcPr>
          <w:p w14:paraId="3BEF4069" w14:textId="2557DEF8" w:rsidR="00660A7B" w:rsidRDefault="00AB08B6" w:rsidP="00660A7B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Film</w:t>
            </w:r>
          </w:p>
        </w:tc>
      </w:tr>
      <w:tr w:rsidR="00660A7B" w14:paraId="6607E1BE" w14:textId="77777777" w:rsidTr="00AB08B6">
        <w:trPr>
          <w:trHeight w:val="296"/>
        </w:trPr>
        <w:tc>
          <w:tcPr>
            <w:tcW w:w="3116" w:type="dxa"/>
            <w:vAlign w:val="center"/>
          </w:tcPr>
          <w:p w14:paraId="1C00F73E" w14:textId="4F5573C3" w:rsidR="00660A7B" w:rsidRDefault="00AB08B6" w:rsidP="00660A7B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Francisca Reyes-Aquino</w:t>
            </w:r>
          </w:p>
        </w:tc>
        <w:tc>
          <w:tcPr>
            <w:tcW w:w="3117" w:type="dxa"/>
            <w:vAlign w:val="center"/>
          </w:tcPr>
          <w:p w14:paraId="6C19B507" w14:textId="21F4B075" w:rsidR="00660A7B" w:rsidRDefault="00AB08B6" w:rsidP="00660A7B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1973</w:t>
            </w:r>
          </w:p>
        </w:tc>
        <w:tc>
          <w:tcPr>
            <w:tcW w:w="3117" w:type="dxa"/>
            <w:vAlign w:val="center"/>
          </w:tcPr>
          <w:p w14:paraId="3142AD87" w14:textId="40CCB9AE" w:rsidR="00660A7B" w:rsidRDefault="00AB08B6" w:rsidP="00660A7B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Dance</w:t>
            </w:r>
          </w:p>
        </w:tc>
      </w:tr>
      <w:tr w:rsidR="00AB08B6" w14:paraId="0EFFD7F6" w14:textId="77777777" w:rsidTr="00AB08B6">
        <w:trPr>
          <w:trHeight w:val="296"/>
        </w:trPr>
        <w:tc>
          <w:tcPr>
            <w:tcW w:w="3116" w:type="dxa"/>
            <w:vAlign w:val="center"/>
          </w:tcPr>
          <w:p w14:paraId="20462805" w14:textId="30EBF4C3" w:rsidR="00AB08B6" w:rsidRDefault="00AB08B6" w:rsidP="00660A7B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Ildefonso Santos</w:t>
            </w:r>
          </w:p>
        </w:tc>
        <w:tc>
          <w:tcPr>
            <w:tcW w:w="3117" w:type="dxa"/>
            <w:vAlign w:val="center"/>
          </w:tcPr>
          <w:p w14:paraId="3E7A0CFA" w14:textId="38B7BBC3" w:rsidR="00AB08B6" w:rsidRDefault="00AB08B6" w:rsidP="00660A7B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2006</w:t>
            </w:r>
          </w:p>
        </w:tc>
        <w:tc>
          <w:tcPr>
            <w:tcW w:w="3117" w:type="dxa"/>
            <w:vAlign w:val="center"/>
          </w:tcPr>
          <w:p w14:paraId="6B509F65" w14:textId="5EB36842" w:rsidR="00AB08B6" w:rsidRDefault="00AB08B6" w:rsidP="00660A7B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Architecture</w:t>
            </w:r>
          </w:p>
        </w:tc>
      </w:tr>
      <w:tr w:rsidR="00AB08B6" w14:paraId="00E01CA4" w14:textId="77777777" w:rsidTr="00AB08B6">
        <w:trPr>
          <w:trHeight w:val="296"/>
        </w:trPr>
        <w:tc>
          <w:tcPr>
            <w:tcW w:w="3116" w:type="dxa"/>
            <w:vAlign w:val="center"/>
          </w:tcPr>
          <w:p w14:paraId="750AB9C0" w14:textId="6BC81BB2" w:rsidR="00AB08B6" w:rsidRDefault="00AB08B6" w:rsidP="00660A7B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Ramon Obusan</w:t>
            </w:r>
          </w:p>
        </w:tc>
        <w:tc>
          <w:tcPr>
            <w:tcW w:w="3117" w:type="dxa"/>
            <w:vAlign w:val="center"/>
          </w:tcPr>
          <w:p w14:paraId="3784FED9" w14:textId="03FEA5F5" w:rsidR="00AB08B6" w:rsidRDefault="00AB08B6" w:rsidP="00660A7B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2006</w:t>
            </w:r>
          </w:p>
        </w:tc>
        <w:tc>
          <w:tcPr>
            <w:tcW w:w="3117" w:type="dxa"/>
            <w:vAlign w:val="center"/>
          </w:tcPr>
          <w:p w14:paraId="0431ADAB" w14:textId="1FCDCFB0" w:rsidR="00AB08B6" w:rsidRDefault="00AB08B6" w:rsidP="00660A7B">
            <w:pPr>
              <w:jc w:val="center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Dance</w:t>
            </w:r>
          </w:p>
        </w:tc>
      </w:tr>
    </w:tbl>
    <w:p w14:paraId="3046E110" w14:textId="77777777" w:rsidR="00660A7B" w:rsidRPr="00C95BF6" w:rsidRDefault="00660A7B" w:rsidP="00C95BF6">
      <w:pPr>
        <w:spacing w:after="0" w:line="240" w:lineRule="auto"/>
        <w:rPr>
          <w:rFonts w:ascii="Roboto Light" w:hAnsi="Roboto Light"/>
        </w:rPr>
      </w:pPr>
    </w:p>
    <w:sectPr w:rsidR="00660A7B" w:rsidRPr="00C95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Serif">
    <w:panose1 w:val="00000000000000000000"/>
    <w:charset w:val="00"/>
    <w:family w:val="auto"/>
    <w:pitch w:val="variable"/>
    <w:sig w:usb0="A10000FF" w:usb1="500066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A7B"/>
    <w:rsid w:val="00660A7B"/>
    <w:rsid w:val="00660F2E"/>
    <w:rsid w:val="00AB08B6"/>
    <w:rsid w:val="00C9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B26DE"/>
  <w15:chartTrackingRefBased/>
  <w15:docId w15:val="{122B878A-F452-4482-A63B-C1E63C1C3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0A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kx2\Documents\Custom%20Office%20Templates\BAG3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BAG3 Template.dotx</Template>
  <TotalTime>74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Sodo Black</dc:creator>
  <cp:keywords/>
  <dc:description/>
  <cp:lastModifiedBy>Sodo Black</cp:lastModifiedBy>
  <cp:revision>1</cp:revision>
  <dcterms:created xsi:type="dcterms:W3CDTF">2022-03-03T08:17:00Z</dcterms:created>
  <dcterms:modified xsi:type="dcterms:W3CDTF">2022-03-03T09:42:00Z</dcterms:modified>
</cp:coreProperties>
</file>