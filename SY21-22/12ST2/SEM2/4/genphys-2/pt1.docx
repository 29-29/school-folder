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6823" w14:textId="48541D65" w:rsidR="00C95BF6" w:rsidRDefault="00F44B0B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F44B0B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0C270592" w14:textId="248B36A5" w:rsidR="00C95BF6" w:rsidRPr="00C95BF6" w:rsidRDefault="00F44B0B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PT1: Virtual Lab</w:t>
      </w:r>
      <w:r w:rsidR="008F2394">
        <w:rPr>
          <w:rFonts w:ascii="Roboto Serif" w:hAnsi="Roboto Serif"/>
        </w:rPr>
        <w:t xml:space="preserve"> – EM Waves</w:t>
      </w:r>
    </w:p>
    <w:p w14:paraId="500D7972" w14:textId="1DB1AC5F" w:rsidR="00C95BF6" w:rsidRDefault="00F44B0B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28 2022</w:t>
      </w:r>
    </w:p>
    <w:p w14:paraId="442E7FC5" w14:textId="46E87871" w:rsidR="00F44B0B" w:rsidRDefault="00F44B0B" w:rsidP="00C95BF6">
      <w:pPr>
        <w:spacing w:after="0" w:line="240" w:lineRule="auto"/>
        <w:rPr>
          <w:rFonts w:ascii="Roboto Light" w:hAnsi="Roboto Light"/>
        </w:rPr>
      </w:pPr>
    </w:p>
    <w:p w14:paraId="5F6152A7" w14:textId="35F98949" w:rsidR="00F44B0B" w:rsidRPr="00C3417D" w:rsidRDefault="00F44B0B" w:rsidP="00C3417D">
      <w:pPr>
        <w:spacing w:after="0" w:line="360" w:lineRule="auto"/>
        <w:rPr>
          <w:rFonts w:ascii="Roboto" w:hAnsi="Roboto"/>
          <w:sz w:val="36"/>
          <w:szCs w:val="36"/>
        </w:rPr>
      </w:pPr>
      <w:r w:rsidRPr="00C3417D">
        <w:rPr>
          <w:rFonts w:ascii="Roboto" w:hAnsi="Roboto"/>
          <w:sz w:val="36"/>
          <w:szCs w:val="36"/>
        </w:rPr>
        <w:t>Wavelengths</w:t>
      </w:r>
    </w:p>
    <w:p w14:paraId="41148F22" w14:textId="3A3D8774" w:rsidR="00F44B0B" w:rsidRDefault="00F44B0B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Gamma Rays</w:t>
      </w:r>
    </w:p>
    <w:p w14:paraId="65823119" w14:textId="0B4C7512" w:rsidR="00F44B0B" w:rsidRDefault="00EB1039" w:rsidP="00F44B0B">
      <w:pPr>
        <w:pStyle w:val="ListParagraph"/>
        <w:spacing w:after="0" w:line="240" w:lineRule="auto"/>
        <w:rPr>
          <w:rFonts w:ascii="Roboto Light" w:hAnsi="Roboto Light"/>
        </w:rPr>
      </w:pPr>
      <w:r w:rsidRPr="00EB1039">
        <w:rPr>
          <w:rFonts w:ascii="Roboto Light" w:hAnsi="Roboto Light"/>
        </w:rPr>
        <w:drawing>
          <wp:inline distT="0" distB="0" distL="0" distR="0" wp14:anchorId="0F33EF7C" wp14:editId="3BA74597">
            <wp:extent cx="4344006" cy="1895740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8756C" w14:textId="75AB327A" w:rsidR="00F44B0B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X-Rays</w:t>
      </w:r>
    </w:p>
    <w:p w14:paraId="43BC75D2" w14:textId="0DCD06BB" w:rsidR="00EB1039" w:rsidRDefault="00EB1039" w:rsidP="00EB1039">
      <w:pPr>
        <w:pStyle w:val="ListParagraph"/>
        <w:spacing w:after="0" w:line="240" w:lineRule="auto"/>
        <w:rPr>
          <w:rFonts w:ascii="Roboto Light" w:hAnsi="Roboto Light"/>
        </w:rPr>
      </w:pPr>
      <w:r w:rsidRPr="00EB1039">
        <w:rPr>
          <w:rFonts w:ascii="Roboto Light" w:hAnsi="Roboto Light"/>
        </w:rPr>
        <w:drawing>
          <wp:inline distT="0" distB="0" distL="0" distR="0" wp14:anchorId="0D87DAD3" wp14:editId="44152696">
            <wp:extent cx="4315427" cy="1905266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567C9" w14:textId="50855812" w:rsidR="00EB1039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Ultraviolet Radiation</w:t>
      </w:r>
    </w:p>
    <w:p w14:paraId="26909D8E" w14:textId="48FE586B" w:rsidR="00EB1039" w:rsidRDefault="00EB1039" w:rsidP="00EB1039">
      <w:pPr>
        <w:pStyle w:val="ListParagraph"/>
        <w:spacing w:after="0" w:line="240" w:lineRule="auto"/>
        <w:rPr>
          <w:rFonts w:ascii="Roboto Light" w:hAnsi="Roboto Light"/>
        </w:rPr>
      </w:pPr>
      <w:r w:rsidRPr="00EB1039">
        <w:rPr>
          <w:rFonts w:ascii="Roboto Light" w:hAnsi="Roboto Light"/>
        </w:rPr>
        <w:drawing>
          <wp:inline distT="0" distB="0" distL="0" distR="0" wp14:anchorId="6092C9C6" wp14:editId="568CE367">
            <wp:extent cx="4305901" cy="1905266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CF381" w14:textId="77777777" w:rsidR="0006687E" w:rsidRDefault="0006687E">
      <w:pPr>
        <w:rPr>
          <w:rFonts w:ascii="Roboto Light" w:hAnsi="Roboto Light"/>
        </w:rPr>
      </w:pPr>
      <w:r>
        <w:rPr>
          <w:rFonts w:ascii="Roboto Light" w:hAnsi="Roboto Light"/>
        </w:rPr>
        <w:br w:type="page"/>
      </w:r>
    </w:p>
    <w:p w14:paraId="640C8CE0" w14:textId="4B3FD436" w:rsidR="00EB1039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>Visible Light</w:t>
      </w:r>
    </w:p>
    <w:p w14:paraId="143B2D0D" w14:textId="5663BEB6" w:rsidR="00EB1039" w:rsidRDefault="00EB1039" w:rsidP="00EB1039">
      <w:pPr>
        <w:pStyle w:val="ListParagraph"/>
        <w:spacing w:after="0" w:line="240" w:lineRule="auto"/>
        <w:rPr>
          <w:rFonts w:ascii="Roboto Light" w:hAnsi="Roboto Light"/>
        </w:rPr>
      </w:pPr>
      <w:r w:rsidRPr="00EB1039">
        <w:rPr>
          <w:rFonts w:ascii="Roboto Light" w:hAnsi="Roboto Light"/>
        </w:rPr>
        <w:drawing>
          <wp:inline distT="0" distB="0" distL="0" distR="0" wp14:anchorId="4B983B4F" wp14:editId="1EB1AB2D">
            <wp:extent cx="4334480" cy="1867161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67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8695D" w14:textId="48CFDC07" w:rsidR="00EB1039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Infrared Radiation</w:t>
      </w:r>
    </w:p>
    <w:p w14:paraId="6938DCCB" w14:textId="48CC89F4" w:rsidR="00EB1039" w:rsidRDefault="00EB1039" w:rsidP="00EB1039">
      <w:pPr>
        <w:pStyle w:val="ListParagraph"/>
        <w:spacing w:after="0" w:line="240" w:lineRule="auto"/>
        <w:rPr>
          <w:rFonts w:ascii="Roboto Light" w:hAnsi="Roboto Light"/>
        </w:rPr>
      </w:pPr>
      <w:r w:rsidRPr="00EB1039">
        <w:rPr>
          <w:rFonts w:ascii="Roboto Light" w:hAnsi="Roboto Light"/>
        </w:rPr>
        <w:drawing>
          <wp:inline distT="0" distB="0" distL="0" distR="0" wp14:anchorId="69D5449B" wp14:editId="7CE09A2E">
            <wp:extent cx="4239217" cy="1914792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5EF73" w14:textId="4EBBC19B" w:rsidR="00EB1039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Microwaves</w:t>
      </w:r>
    </w:p>
    <w:p w14:paraId="13FF35B9" w14:textId="00B735AB" w:rsidR="00EB1039" w:rsidRDefault="0006687E" w:rsidP="00EB1039">
      <w:pPr>
        <w:pStyle w:val="ListParagraph"/>
        <w:spacing w:after="0" w:line="240" w:lineRule="auto"/>
        <w:rPr>
          <w:rFonts w:ascii="Roboto Light" w:hAnsi="Roboto Light"/>
        </w:rPr>
      </w:pPr>
      <w:r w:rsidRPr="0006687E">
        <w:rPr>
          <w:rFonts w:ascii="Roboto Light" w:hAnsi="Roboto Light"/>
        </w:rPr>
        <w:drawing>
          <wp:inline distT="0" distB="0" distL="0" distR="0" wp14:anchorId="0F928A7C" wp14:editId="12B79B5E">
            <wp:extent cx="4363059" cy="1905266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5BD66" w14:textId="77777777" w:rsidR="0006687E" w:rsidRDefault="0006687E">
      <w:pPr>
        <w:rPr>
          <w:rFonts w:ascii="Roboto Light" w:hAnsi="Roboto Light"/>
        </w:rPr>
      </w:pPr>
      <w:r>
        <w:rPr>
          <w:rFonts w:ascii="Roboto Light" w:hAnsi="Roboto Light"/>
        </w:rPr>
        <w:br w:type="page"/>
      </w:r>
    </w:p>
    <w:p w14:paraId="10B5B33A" w14:textId="485E483A" w:rsidR="00EB1039" w:rsidRDefault="00EB1039" w:rsidP="00F44B0B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>Radio Waves</w:t>
      </w:r>
    </w:p>
    <w:p w14:paraId="7A92616F" w14:textId="37D51512" w:rsidR="00EB1039" w:rsidRPr="00EB1039" w:rsidRDefault="0006687E" w:rsidP="00EB1039">
      <w:pPr>
        <w:pStyle w:val="ListParagraph"/>
        <w:rPr>
          <w:rFonts w:ascii="Roboto Light" w:hAnsi="Roboto Light"/>
        </w:rPr>
      </w:pPr>
      <w:r w:rsidRPr="0006687E">
        <w:rPr>
          <w:rFonts w:ascii="Roboto Light" w:hAnsi="Roboto Light"/>
        </w:rPr>
        <w:drawing>
          <wp:inline distT="0" distB="0" distL="0" distR="0" wp14:anchorId="049614E1" wp14:editId="7D087430">
            <wp:extent cx="4334480" cy="1895740"/>
            <wp:effectExtent l="19050" t="19050" r="952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42452" w14:textId="59E2AF67" w:rsidR="00EB1039" w:rsidRDefault="00EB1039" w:rsidP="0006687E">
      <w:pPr>
        <w:spacing w:after="0" w:line="240" w:lineRule="auto"/>
        <w:rPr>
          <w:rFonts w:ascii="Roboto Light" w:hAnsi="Roboto Light"/>
        </w:rPr>
      </w:pPr>
    </w:p>
    <w:p w14:paraId="686FE998" w14:textId="77777777" w:rsidR="00C3417D" w:rsidRDefault="00C3417D" w:rsidP="0006687E">
      <w:pPr>
        <w:spacing w:after="0" w:line="240" w:lineRule="auto"/>
        <w:rPr>
          <w:rFonts w:ascii="Roboto Light" w:hAnsi="Roboto Light"/>
        </w:rPr>
      </w:pPr>
    </w:p>
    <w:p w14:paraId="4B71DA67" w14:textId="3362CF4B" w:rsidR="0006687E" w:rsidRPr="00C3417D" w:rsidRDefault="0006687E" w:rsidP="00C3417D">
      <w:pPr>
        <w:spacing w:after="0" w:line="360" w:lineRule="auto"/>
        <w:rPr>
          <w:rFonts w:ascii="Roboto" w:hAnsi="Roboto"/>
          <w:sz w:val="36"/>
          <w:szCs w:val="36"/>
        </w:rPr>
      </w:pPr>
      <w:r w:rsidRPr="00C3417D">
        <w:rPr>
          <w:rFonts w:ascii="Roboto" w:hAnsi="Roboto"/>
          <w:sz w:val="36"/>
          <w:szCs w:val="36"/>
        </w:rPr>
        <w:t>Electromagnetic Spectrum</w:t>
      </w:r>
    </w:p>
    <w:p w14:paraId="70B74237" w14:textId="72CE31F2" w:rsidR="0006687E" w:rsidRDefault="0006687E" w:rsidP="0006687E">
      <w:pPr>
        <w:spacing w:after="0" w:line="240" w:lineRule="auto"/>
        <w:rPr>
          <w:rFonts w:ascii="Roboto Light" w:hAnsi="Roboto Light"/>
        </w:rPr>
      </w:pPr>
      <w:r w:rsidRPr="0006687E">
        <w:rPr>
          <w:rFonts w:ascii="Roboto Light" w:hAnsi="Roboto Light"/>
        </w:rPr>
        <w:drawing>
          <wp:inline distT="0" distB="0" distL="0" distR="0" wp14:anchorId="1D880E4A" wp14:editId="048EBBFB">
            <wp:extent cx="5943600" cy="374459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EFFBB" w14:textId="7B63E6AC" w:rsidR="0006687E" w:rsidRDefault="0006687E" w:rsidP="0006687E">
      <w:pPr>
        <w:spacing w:after="0" w:line="240" w:lineRule="auto"/>
        <w:rPr>
          <w:rFonts w:ascii="Roboto Light" w:hAnsi="Roboto Light"/>
        </w:rPr>
      </w:pPr>
    </w:p>
    <w:p w14:paraId="42955B0E" w14:textId="33C28B98" w:rsidR="0006687E" w:rsidRDefault="0006687E" w:rsidP="0006687E">
      <w:pPr>
        <w:spacing w:after="0" w:line="240" w:lineRule="auto"/>
        <w:rPr>
          <w:rFonts w:ascii="Roboto Light" w:hAnsi="Roboto Light"/>
        </w:rPr>
      </w:pPr>
      <w:r w:rsidRPr="0006687E">
        <w:rPr>
          <w:rFonts w:ascii="Roboto Light" w:hAnsi="Roboto Light"/>
        </w:rPr>
        <w:lastRenderedPageBreak/>
        <w:drawing>
          <wp:inline distT="0" distB="0" distL="0" distR="0" wp14:anchorId="2EBE8435" wp14:editId="34A8333D">
            <wp:extent cx="5943600" cy="291020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2174A" w14:textId="1EB7C89C" w:rsidR="0006687E" w:rsidRDefault="0006687E" w:rsidP="0006687E">
      <w:pPr>
        <w:spacing w:after="0" w:line="240" w:lineRule="auto"/>
        <w:rPr>
          <w:rFonts w:ascii="Roboto Light" w:hAnsi="Roboto Light"/>
        </w:rPr>
      </w:pPr>
    </w:p>
    <w:p w14:paraId="0B97CEBC" w14:textId="77777777" w:rsidR="00C3417D" w:rsidRDefault="00C3417D" w:rsidP="0006687E">
      <w:pPr>
        <w:spacing w:after="0" w:line="240" w:lineRule="auto"/>
        <w:rPr>
          <w:rFonts w:ascii="Roboto Light" w:hAnsi="Roboto Light"/>
        </w:rPr>
      </w:pPr>
    </w:p>
    <w:p w14:paraId="2E0412D7" w14:textId="6D9D817A" w:rsidR="0006687E" w:rsidRPr="00C3417D" w:rsidRDefault="0006687E" w:rsidP="00C3417D">
      <w:pPr>
        <w:spacing w:after="0" w:line="360" w:lineRule="auto"/>
        <w:rPr>
          <w:rFonts w:ascii="Roboto" w:hAnsi="Roboto"/>
          <w:sz w:val="36"/>
          <w:szCs w:val="36"/>
        </w:rPr>
      </w:pPr>
      <w:r w:rsidRPr="00C3417D">
        <w:rPr>
          <w:rFonts w:ascii="Roboto" w:hAnsi="Roboto"/>
          <w:sz w:val="36"/>
          <w:szCs w:val="36"/>
        </w:rPr>
        <w:t>Journal</w:t>
      </w:r>
    </w:p>
    <w:p w14:paraId="4E7D1770" w14:textId="2A170C01" w:rsidR="0006687E" w:rsidRPr="00FE2C0A" w:rsidRDefault="0006687E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E2C0A">
        <w:rPr>
          <w:rFonts w:ascii="Roboto Light" w:hAnsi="Roboto Light"/>
          <w:b/>
          <w:bCs/>
        </w:rPr>
        <w:t xml:space="preserve">As you move from left to right on the electromagnetic spectrum, </w:t>
      </w:r>
      <w:r w:rsidRPr="00FE2C0A">
        <w:rPr>
          <w:rFonts w:ascii="Roboto Light" w:hAnsi="Roboto Light"/>
          <w:b/>
          <w:bCs/>
        </w:rPr>
        <w:t>what</w:t>
      </w:r>
      <w:r w:rsidRPr="00FE2C0A">
        <w:rPr>
          <w:rFonts w:ascii="Roboto Light" w:hAnsi="Roboto Light"/>
          <w:b/>
          <w:bCs/>
        </w:rPr>
        <w:t xml:space="preserve"> happens to frequency? What happens</w:t>
      </w:r>
      <w:r w:rsidRPr="00FE2C0A">
        <w:rPr>
          <w:rFonts w:ascii="Roboto Light" w:hAnsi="Roboto Light"/>
          <w:b/>
          <w:bCs/>
        </w:rPr>
        <w:t xml:space="preserve"> </w:t>
      </w:r>
      <w:r w:rsidRPr="00FE2C0A">
        <w:rPr>
          <w:rFonts w:ascii="Roboto Light" w:hAnsi="Roboto Light"/>
          <w:b/>
          <w:bCs/>
        </w:rPr>
        <w:t>to wavelength?</w:t>
      </w:r>
    </w:p>
    <w:p w14:paraId="51344054" w14:textId="7CB842C7" w:rsidR="00FE2C0A" w:rsidRDefault="00FE2C0A" w:rsidP="00FE2C0A">
      <w:pPr>
        <w:pStyle w:val="ListParagraph"/>
        <w:spacing w:after="0" w:line="240" w:lineRule="auto"/>
        <w:rPr>
          <w:rFonts w:ascii="Roboto Light" w:hAnsi="Roboto Light"/>
        </w:rPr>
      </w:pPr>
    </w:p>
    <w:p w14:paraId="43E6BC50" w14:textId="08044A2D" w:rsidR="00FE2C0A" w:rsidRDefault="00FE2C0A" w:rsidP="00FE2C0A">
      <w:pPr>
        <w:pStyle w:val="ListParagraph"/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The frequency increases and the wavelength decreases.</w:t>
      </w:r>
    </w:p>
    <w:p w14:paraId="7BC2D6D2" w14:textId="77777777" w:rsidR="00FE2C0A" w:rsidRDefault="00FE2C0A" w:rsidP="00FE2C0A">
      <w:pPr>
        <w:pStyle w:val="ListParagraph"/>
        <w:spacing w:after="0" w:line="240" w:lineRule="auto"/>
        <w:rPr>
          <w:rFonts w:ascii="Roboto Light" w:hAnsi="Roboto Light"/>
        </w:rPr>
      </w:pPr>
    </w:p>
    <w:p w14:paraId="169FC668" w14:textId="58766FEE" w:rsidR="0006687E" w:rsidRDefault="0006687E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E2C0A">
        <w:rPr>
          <w:rFonts w:ascii="Roboto Light" w:hAnsi="Roboto Light"/>
          <w:b/>
          <w:bCs/>
        </w:rPr>
        <w:t>Arrange the following types of electromagnetic waves in order by wavelength, from longest to shortest:</w:t>
      </w:r>
    </w:p>
    <w:p w14:paraId="52B0F306" w14:textId="77777777" w:rsidR="00FE2C0A" w:rsidRPr="00FE2C0A" w:rsidRDefault="00FE2C0A" w:rsidP="00FE2C0A">
      <w:pPr>
        <w:pStyle w:val="ListParagraph"/>
        <w:spacing w:after="0" w:line="240" w:lineRule="auto"/>
        <w:rPr>
          <w:rFonts w:ascii="Roboto Light" w:hAnsi="Roboto Light"/>
          <w:b/>
          <w:bCs/>
        </w:rPr>
      </w:pPr>
    </w:p>
    <w:p w14:paraId="369071FC" w14:textId="7ADC821D" w:rsidR="0006687E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Radio waves</w:t>
      </w:r>
    </w:p>
    <w:p w14:paraId="78789941" w14:textId="299920C2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Microwaves</w:t>
      </w:r>
    </w:p>
    <w:p w14:paraId="728A8592" w14:textId="72A2AA13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Infrared Radiation</w:t>
      </w:r>
    </w:p>
    <w:p w14:paraId="656396D5" w14:textId="5C12093E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Visible Light</w:t>
      </w:r>
    </w:p>
    <w:p w14:paraId="3AF98264" w14:textId="193CB5BC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Ultraviolet Radiation</w:t>
      </w:r>
    </w:p>
    <w:p w14:paraId="4914A5F1" w14:textId="0DC4638C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X-Rays</w:t>
      </w:r>
    </w:p>
    <w:p w14:paraId="422BB884" w14:textId="279E425E" w:rsidR="00FE2C0A" w:rsidRDefault="00FE2C0A" w:rsidP="00FE2C0A">
      <w:pPr>
        <w:pStyle w:val="ListParagraph"/>
        <w:numPr>
          <w:ilvl w:val="0"/>
          <w:numId w:val="4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Gamma Rays</w:t>
      </w:r>
    </w:p>
    <w:p w14:paraId="74255D3A" w14:textId="77777777" w:rsidR="00FE2C0A" w:rsidRPr="00FE2C0A" w:rsidRDefault="00FE2C0A" w:rsidP="00FE2C0A">
      <w:pPr>
        <w:spacing w:after="0" w:line="240" w:lineRule="auto"/>
        <w:ind w:left="720"/>
        <w:rPr>
          <w:rFonts w:ascii="Roboto Light" w:hAnsi="Roboto Light"/>
        </w:rPr>
      </w:pPr>
    </w:p>
    <w:p w14:paraId="3AA4B056" w14:textId="34AEE62D" w:rsidR="0006687E" w:rsidRPr="00FE2C0A" w:rsidRDefault="00FE2C0A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E2C0A">
        <w:rPr>
          <w:rFonts w:ascii="Roboto Light" w:hAnsi="Roboto Light"/>
          <w:b/>
          <w:bCs/>
        </w:rPr>
        <w:t>What kinds of EM waves have the lowest frequencies? What kinds have the highest frequencies?</w:t>
      </w:r>
    </w:p>
    <w:p w14:paraId="34C12344" w14:textId="067B5936" w:rsidR="00FE2C0A" w:rsidRDefault="00FE2C0A" w:rsidP="00FE2C0A">
      <w:pPr>
        <w:pStyle w:val="ListParagraph"/>
        <w:spacing w:after="0" w:line="240" w:lineRule="auto"/>
        <w:rPr>
          <w:rFonts w:ascii="Roboto Light" w:hAnsi="Roboto Light"/>
        </w:rPr>
      </w:pPr>
    </w:p>
    <w:p w14:paraId="451A2A35" w14:textId="27482EF9" w:rsidR="00FE2C0A" w:rsidRDefault="00FE2C0A" w:rsidP="00C3417D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 xml:space="preserve">Radio waves, microwaves, and infrared waves have the lowest frequencies. </w:t>
      </w:r>
      <w:r w:rsidR="00C3417D">
        <w:rPr>
          <w:rFonts w:ascii="Roboto Light" w:hAnsi="Roboto Light"/>
        </w:rPr>
        <w:t>Gamma rays, X-rays, and ultraviolet waves have the highest frequencies.</w:t>
      </w:r>
    </w:p>
    <w:p w14:paraId="244BAEBD" w14:textId="77777777" w:rsidR="00FE2C0A" w:rsidRDefault="00FE2C0A" w:rsidP="00FE2C0A">
      <w:pPr>
        <w:pStyle w:val="ListParagraph"/>
        <w:spacing w:after="0" w:line="240" w:lineRule="auto"/>
        <w:rPr>
          <w:rFonts w:ascii="Roboto Light" w:hAnsi="Roboto Light"/>
        </w:rPr>
      </w:pPr>
    </w:p>
    <w:p w14:paraId="43C9EDA7" w14:textId="153DF42E" w:rsidR="00FE2C0A" w:rsidRPr="00C3417D" w:rsidRDefault="00FE2C0A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C3417D">
        <w:rPr>
          <w:rFonts w:ascii="Roboto Light" w:hAnsi="Roboto Light"/>
          <w:b/>
          <w:bCs/>
        </w:rPr>
        <w:t>Which type of EM wave has more energy, an ultraviolet wave or an infrared wave? How can you tell this by looking at the electromagnetic spectrum?</w:t>
      </w:r>
    </w:p>
    <w:p w14:paraId="50D2ABE0" w14:textId="173ED86E" w:rsidR="00FE2C0A" w:rsidRDefault="00FE2C0A" w:rsidP="00FE2C0A">
      <w:pPr>
        <w:pStyle w:val="ListParagraph"/>
        <w:rPr>
          <w:rFonts w:ascii="Roboto Light" w:hAnsi="Roboto Light"/>
        </w:rPr>
      </w:pPr>
    </w:p>
    <w:p w14:paraId="2A7D3930" w14:textId="7FC5CD68" w:rsidR="00C3417D" w:rsidRDefault="00C3417D" w:rsidP="00C3417D">
      <w:pPr>
        <w:pStyle w:val="ListParagraph"/>
        <w:jc w:val="both"/>
        <w:rPr>
          <w:rFonts w:ascii="Roboto Light" w:hAnsi="Roboto Light"/>
        </w:rPr>
      </w:pPr>
      <w:r>
        <w:rPr>
          <w:rFonts w:ascii="Roboto Light" w:hAnsi="Roboto Light"/>
        </w:rPr>
        <w:t>An ultraviolet wave has more energy due to its higher frequency than the infrared wave.</w:t>
      </w:r>
    </w:p>
    <w:p w14:paraId="04CD3E10" w14:textId="3BD66213" w:rsidR="00FE2C0A" w:rsidRPr="00C3417D" w:rsidRDefault="00FE2C0A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C3417D">
        <w:rPr>
          <w:rFonts w:ascii="Roboto Light" w:hAnsi="Roboto Light"/>
          <w:b/>
          <w:bCs/>
        </w:rPr>
        <w:lastRenderedPageBreak/>
        <w:t>In terms of wavelength and frequency, what is the difference between a radio wave and an X-ray?</w:t>
      </w:r>
    </w:p>
    <w:p w14:paraId="53B2D999" w14:textId="52127670" w:rsidR="00FE2C0A" w:rsidRDefault="00FE2C0A" w:rsidP="00FE2C0A">
      <w:pPr>
        <w:pStyle w:val="ListParagraph"/>
        <w:rPr>
          <w:rFonts w:ascii="Roboto Light" w:hAnsi="Roboto Light"/>
        </w:rPr>
      </w:pPr>
    </w:p>
    <w:p w14:paraId="295684E0" w14:textId="477982E2" w:rsidR="00C3417D" w:rsidRDefault="00C3417D" w:rsidP="00C3417D">
      <w:pPr>
        <w:pStyle w:val="ListParagraph"/>
        <w:jc w:val="both"/>
        <w:rPr>
          <w:rFonts w:ascii="Roboto Light" w:hAnsi="Roboto Light"/>
        </w:rPr>
      </w:pPr>
      <w:r>
        <w:rPr>
          <w:rFonts w:ascii="Roboto Light" w:hAnsi="Roboto Light"/>
        </w:rPr>
        <w:t>A radio wave has longer wavelengths, but shorter frequencies. While an x-ray has higher frequencies, and shorter wavelengths.</w:t>
      </w:r>
    </w:p>
    <w:p w14:paraId="2B501F88" w14:textId="77777777" w:rsidR="00C3417D" w:rsidRPr="00FE2C0A" w:rsidRDefault="00C3417D" w:rsidP="00FE2C0A">
      <w:pPr>
        <w:pStyle w:val="ListParagraph"/>
        <w:rPr>
          <w:rFonts w:ascii="Roboto Light" w:hAnsi="Roboto Light"/>
        </w:rPr>
      </w:pPr>
    </w:p>
    <w:p w14:paraId="78AE59AA" w14:textId="1B9EE2BC" w:rsidR="00FE2C0A" w:rsidRPr="00C3417D" w:rsidRDefault="00FE2C0A" w:rsidP="00C34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C3417D">
        <w:rPr>
          <w:rFonts w:ascii="Roboto Light" w:hAnsi="Roboto Light"/>
          <w:b/>
          <w:bCs/>
        </w:rPr>
        <w:t>Based on your results, which type of EM wave do you think is more dangerous, a low-frequency wave or a high-frequency wave? Why?</w:t>
      </w:r>
    </w:p>
    <w:p w14:paraId="396CF67A" w14:textId="2438784B" w:rsidR="00C3417D" w:rsidRDefault="00C3417D" w:rsidP="00C3417D">
      <w:pPr>
        <w:pStyle w:val="ListParagraph"/>
        <w:spacing w:after="0" w:line="240" w:lineRule="auto"/>
        <w:rPr>
          <w:rFonts w:ascii="Roboto Light" w:hAnsi="Roboto Light"/>
        </w:rPr>
      </w:pPr>
    </w:p>
    <w:p w14:paraId="256BA426" w14:textId="24CC7BDD" w:rsidR="00C3417D" w:rsidRDefault="00C3417D" w:rsidP="00C3417D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Based on the results, a high-frequency wave is way more susceptible to danger than a low-frequency one because of the energy it emits. It is known that gamma rays or x-rays are bad for body cells, as they can kill these cells.</w:t>
      </w:r>
    </w:p>
    <w:p w14:paraId="62E5DF1C" w14:textId="77777777" w:rsidR="00C3417D" w:rsidRPr="0006687E" w:rsidRDefault="00C3417D" w:rsidP="00C3417D">
      <w:pPr>
        <w:pStyle w:val="ListParagraph"/>
        <w:spacing w:after="0" w:line="240" w:lineRule="auto"/>
        <w:rPr>
          <w:rFonts w:ascii="Roboto Light" w:hAnsi="Roboto Light"/>
        </w:rPr>
      </w:pPr>
    </w:p>
    <w:sectPr w:rsidR="00C3417D" w:rsidRPr="0006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00FF" w14:textId="77777777" w:rsidR="006821E5" w:rsidRDefault="006821E5" w:rsidP="00C3417D">
      <w:pPr>
        <w:spacing w:after="0" w:line="240" w:lineRule="auto"/>
      </w:pPr>
      <w:r>
        <w:separator/>
      </w:r>
    </w:p>
  </w:endnote>
  <w:endnote w:type="continuationSeparator" w:id="0">
    <w:p w14:paraId="00B2DC60" w14:textId="77777777" w:rsidR="006821E5" w:rsidRDefault="006821E5" w:rsidP="00C3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6075" w14:textId="77777777" w:rsidR="006821E5" w:rsidRDefault="006821E5" w:rsidP="00C3417D">
      <w:pPr>
        <w:spacing w:after="0" w:line="240" w:lineRule="auto"/>
      </w:pPr>
      <w:r>
        <w:separator/>
      </w:r>
    </w:p>
  </w:footnote>
  <w:footnote w:type="continuationSeparator" w:id="0">
    <w:p w14:paraId="75C5B0DD" w14:textId="77777777" w:rsidR="006821E5" w:rsidRDefault="006821E5" w:rsidP="00C34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6D3"/>
    <w:multiLevelType w:val="hybridMultilevel"/>
    <w:tmpl w:val="C900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4CF"/>
    <w:multiLevelType w:val="hybridMultilevel"/>
    <w:tmpl w:val="B5CCFB6E"/>
    <w:lvl w:ilvl="0" w:tplc="8B26D480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B050D"/>
    <w:multiLevelType w:val="hybridMultilevel"/>
    <w:tmpl w:val="C85623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41E95"/>
    <w:multiLevelType w:val="hybridMultilevel"/>
    <w:tmpl w:val="E436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0B"/>
    <w:rsid w:val="0006687E"/>
    <w:rsid w:val="005F6394"/>
    <w:rsid w:val="006821E5"/>
    <w:rsid w:val="008F2394"/>
    <w:rsid w:val="00C3417D"/>
    <w:rsid w:val="00C95BF6"/>
    <w:rsid w:val="00EB1039"/>
    <w:rsid w:val="00F44B0B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BC6D"/>
  <w15:chartTrackingRefBased/>
  <w15:docId w15:val="{9203535D-A4E2-4E55-B3D0-3C674239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7D"/>
  </w:style>
  <w:style w:type="paragraph" w:styleId="Footer">
    <w:name w:val="footer"/>
    <w:basedOn w:val="Normal"/>
    <w:link w:val="FooterChar"/>
    <w:uiPriority w:val="99"/>
    <w:unhideWhenUsed/>
    <w:rsid w:val="00C3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30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2</cp:revision>
  <dcterms:created xsi:type="dcterms:W3CDTF">2022-03-28T08:13:00Z</dcterms:created>
  <dcterms:modified xsi:type="dcterms:W3CDTF">2022-03-28T08:43:00Z</dcterms:modified>
</cp:coreProperties>
</file>