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C482" w14:textId="3AE1B098" w:rsidR="00C95BF6" w:rsidRDefault="001423EA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General Physics 2</w:t>
      </w:r>
      <w:r w:rsidR="00C95BF6">
        <w:rPr>
          <w:rFonts w:ascii="Roboto Light" w:hAnsi="Roboto Light"/>
        </w:rPr>
        <w:t xml:space="preserve"> | </w:t>
      </w:r>
      <w:r>
        <w:rPr>
          <w:rFonts w:ascii="Roboto Light" w:hAnsi="Roboto Light"/>
        </w:rPr>
        <w:t>4</w:t>
      </w:r>
      <w:r w:rsidRPr="001423EA">
        <w:rPr>
          <w:rFonts w:ascii="Roboto Light" w:hAnsi="Roboto Light"/>
          <w:vertAlign w:val="superscript"/>
        </w:rPr>
        <w:t>th</w:t>
      </w:r>
      <w:r>
        <w:rPr>
          <w:rFonts w:ascii="Roboto Light" w:hAnsi="Roboto Light"/>
        </w:rPr>
        <w:t xml:space="preserve"> </w:t>
      </w:r>
      <w:r w:rsidR="00C95BF6">
        <w:rPr>
          <w:rFonts w:ascii="Roboto Light" w:hAnsi="Roboto Light"/>
        </w:rPr>
        <w:t>Quarter</w:t>
      </w:r>
    </w:p>
    <w:p w14:paraId="73057641" w14:textId="7078144A" w:rsidR="00C95BF6" w:rsidRPr="00C95BF6" w:rsidRDefault="001423EA" w:rsidP="00C95BF6">
      <w:pPr>
        <w:spacing w:after="0" w:line="240" w:lineRule="auto"/>
        <w:rPr>
          <w:rFonts w:ascii="Roboto Serif" w:hAnsi="Roboto Serif"/>
        </w:rPr>
      </w:pPr>
      <w:r>
        <w:rPr>
          <w:rFonts w:ascii="Roboto Serif" w:hAnsi="Roboto Serif"/>
        </w:rPr>
        <w:t>WW2: Magnetic Induction</w:t>
      </w:r>
    </w:p>
    <w:p w14:paraId="0BC68C26" w14:textId="6CB37A8B" w:rsidR="001423EA" w:rsidRDefault="001423EA" w:rsidP="001423EA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March 15 2022</w:t>
      </w:r>
    </w:p>
    <w:p w14:paraId="3C712A72" w14:textId="049457A7" w:rsidR="001423EA" w:rsidRDefault="001423EA" w:rsidP="001423EA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Page 188</w:t>
      </w:r>
    </w:p>
    <w:p w14:paraId="49F34209" w14:textId="14393F18" w:rsidR="001423EA" w:rsidRDefault="001423EA" w:rsidP="001423EA">
      <w:pPr>
        <w:spacing w:after="0" w:line="240" w:lineRule="auto"/>
        <w:rPr>
          <w:rFonts w:ascii="Roboto Light" w:hAnsi="Roboto Light"/>
        </w:rPr>
      </w:pPr>
    </w:p>
    <w:p w14:paraId="45425957" w14:textId="2EB1C0CC" w:rsidR="001423EA" w:rsidRPr="0036654C" w:rsidRDefault="001423EA" w:rsidP="001423EA">
      <w:pPr>
        <w:pStyle w:val="ListParagraph"/>
        <w:numPr>
          <w:ilvl w:val="0"/>
          <w:numId w:val="2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A rectangular loop of wire that is </w:t>
      </w:r>
      <m:oMath>
        <m:r>
          <w:rPr>
            <w:rFonts w:ascii="Cambria Math" w:hAnsi="Cambria Math"/>
          </w:rPr>
          <m:t>35 cm</m:t>
        </m:r>
      </m:oMath>
      <w:r>
        <w:rPr>
          <w:rFonts w:ascii="Roboto Light" w:hAnsi="Roboto Light"/>
        </w:rPr>
        <w:t xml:space="preserve"> wide and </w:t>
      </w:r>
      <m:oMath>
        <m:r>
          <w:rPr>
            <w:rFonts w:ascii="Cambria Math" w:hAnsi="Cambria Math"/>
          </w:rPr>
          <m:t>15 cm</m:t>
        </m:r>
      </m:oMath>
      <w:r>
        <w:rPr>
          <w:rFonts w:ascii="Roboto Light" w:hAnsi="Roboto Light"/>
        </w:rPr>
        <w:t xml:space="preserve"> long is placed in a region where the magnetic field is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=1.2 </m:t>
        </m:r>
        <m:r>
          <w:rPr>
            <w:rFonts w:ascii="Cambria Math" w:hAnsi="Cambria Math"/>
          </w:rPr>
          <m:t>T</m:t>
        </m:r>
      </m:oMath>
      <w:r w:rsidR="00A258EB">
        <w:rPr>
          <w:rFonts w:ascii="Roboto Light" w:eastAsiaTheme="minorEastAsia" w:hAnsi="Roboto Light"/>
        </w:rPr>
        <w:t xml:space="preserve"> and directed perpendicular to the plane of the loop. What is the magnitude of the magnetic flux through the loop?</w:t>
      </w:r>
    </w:p>
    <w:p w14:paraId="743E2128" w14:textId="57675CD0" w:rsidR="0036654C" w:rsidRDefault="0036654C" w:rsidP="0036654C">
      <w:pPr>
        <w:pStyle w:val="ListParagraph"/>
        <w:spacing w:after="0" w:line="240" w:lineRule="auto"/>
        <w:rPr>
          <w:rFonts w:ascii="Roboto Light" w:hAnsi="Roboto Light"/>
        </w:rPr>
      </w:pPr>
    </w:p>
    <w:p w14:paraId="3360767F" w14:textId="77AEAA80" w:rsidR="0036654C" w:rsidRPr="001A0E6B" w:rsidRDefault="001A0E6B" w:rsidP="0036654C">
      <w:pPr>
        <w:pStyle w:val="ListParagraph"/>
        <w:spacing w:after="0" w:line="240" w:lineRule="auto"/>
        <w:rPr>
          <w:rFonts w:ascii="Roboto Light" w:eastAsiaTheme="minorEastAsia" w:hAnsi="Roboto Ligh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 =L 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W</m:t>
          </m:r>
        </m:oMath>
      </m:oMathPara>
    </w:p>
    <w:p w14:paraId="1D0EBC89" w14:textId="5C273A2E" w:rsidR="001A0E6B" w:rsidRPr="001A0E6B" w:rsidRDefault="001A0E6B" w:rsidP="0036654C">
      <w:pPr>
        <w:pStyle w:val="ListParagraph"/>
        <w:spacing w:after="0" w:line="240" w:lineRule="auto"/>
        <w:rPr>
          <w:rFonts w:ascii="Roboto Light" w:eastAsiaTheme="minorEastAsia" w:hAnsi="Roboto Ligh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A=0.35 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0.15</m:t>
          </m:r>
        </m:oMath>
      </m:oMathPara>
    </w:p>
    <w:p w14:paraId="67EFCCA7" w14:textId="099999F1" w:rsidR="001A0E6B" w:rsidRPr="001A0E6B" w:rsidRDefault="001A0E6B" w:rsidP="0036654C">
      <w:pPr>
        <w:pStyle w:val="ListParagraph"/>
        <w:spacing w:after="0" w:line="240" w:lineRule="auto"/>
        <w:rPr>
          <w:rFonts w:ascii="Roboto Light" w:hAnsi="Roboto Ligh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A=0.0525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9D3C24F" w14:textId="528E9E81" w:rsidR="0036654C" w:rsidRDefault="0036654C" w:rsidP="0036654C">
      <w:pPr>
        <w:pStyle w:val="ListParagraph"/>
        <w:spacing w:after="0" w:line="240" w:lineRule="auto"/>
        <w:rPr>
          <w:rFonts w:ascii="Roboto Light" w:hAnsi="Roboto Light"/>
        </w:rPr>
      </w:pPr>
    </w:p>
    <w:p w14:paraId="0FF2AC66" w14:textId="770B67D3" w:rsidR="001A0E6B" w:rsidRPr="001A0E6B" w:rsidRDefault="001A0E6B" w:rsidP="0036654C">
      <w:pPr>
        <w:pStyle w:val="ListParagraph"/>
        <w:spacing w:after="0" w:line="240" w:lineRule="auto"/>
        <w:rPr>
          <w:rFonts w:ascii="Roboto Light" w:eastAsiaTheme="minorEastAsia" w:hAnsi="Roboto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=B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/>
            </w:rPr>
            <m:t>=1.2 T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0.0525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B9B0882" w14:textId="02F3B2C3" w:rsidR="001A0E6B" w:rsidRPr="00FD79B8" w:rsidRDefault="001A0E6B" w:rsidP="0036654C">
      <w:pPr>
        <w:pStyle w:val="ListParagraph"/>
        <w:spacing w:after="0" w:line="240" w:lineRule="auto"/>
        <w:rPr>
          <w:rFonts w:ascii="Roboto Light" w:eastAsiaTheme="minorEastAsia" w:hAnsi="Roboto Light"/>
          <w:color w:val="FFFFFF" w:themeColor="background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highlight w:val="black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Φ</m:t>
              </m:r>
              <m:ctrlP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B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highlight w:val="black"/>
            </w:rPr>
            <m:t>=0.063 T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highlight w:val="black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FFFF" w:themeColor="background1"/>
                  <w:highlight w:val="black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m</m:t>
              </m:r>
              <m:ctrlP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FFFFFF" w:themeColor="background1"/>
                  <w:highlight w:val="black"/>
                </w:rPr>
                <m:t>2</m:t>
              </m:r>
            </m:sup>
          </m:sSup>
        </m:oMath>
      </m:oMathPara>
    </w:p>
    <w:p w14:paraId="1CBD5C27" w14:textId="77777777" w:rsidR="001A0E6B" w:rsidRPr="00A258EB" w:rsidRDefault="001A0E6B" w:rsidP="0036654C">
      <w:pPr>
        <w:pStyle w:val="ListParagraph"/>
        <w:spacing w:after="0" w:line="240" w:lineRule="auto"/>
        <w:rPr>
          <w:rFonts w:ascii="Roboto Light" w:hAnsi="Roboto Light"/>
        </w:rPr>
      </w:pPr>
    </w:p>
    <w:p w14:paraId="56838657" w14:textId="7C6EA1C3" w:rsidR="00A258EB" w:rsidRPr="0036654C" w:rsidRDefault="00A258EB" w:rsidP="001423EA">
      <w:pPr>
        <w:pStyle w:val="ListParagraph"/>
        <w:numPr>
          <w:ilvl w:val="0"/>
          <w:numId w:val="2"/>
        </w:num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The magnetic flux through a loop of wire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=5.5 T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36654C">
        <w:rPr>
          <w:rFonts w:ascii="Roboto Light" w:eastAsiaTheme="minorEastAsia" w:hAnsi="Roboto Light"/>
        </w:rPr>
        <w:t xml:space="preserve">. If the magnetic field has magnitude </w:t>
      </w:r>
      <m:oMath>
        <m:r>
          <w:rPr>
            <w:rFonts w:ascii="Cambria Math" w:eastAsiaTheme="minorEastAsia" w:hAnsi="Cambria Math"/>
          </w:rPr>
          <m:t>B=0.85 T</m:t>
        </m:r>
      </m:oMath>
      <w:r w:rsidR="0036654C">
        <w:rPr>
          <w:rFonts w:ascii="Roboto Light" w:eastAsiaTheme="minorEastAsia" w:hAnsi="Roboto Light"/>
        </w:rPr>
        <w:t>, what is the smallest possible value for the area of the loop?</w:t>
      </w:r>
    </w:p>
    <w:p w14:paraId="2ACA89E2" w14:textId="37185B00" w:rsidR="0036654C" w:rsidRDefault="0036654C" w:rsidP="0036654C">
      <w:pPr>
        <w:pStyle w:val="ListParagraph"/>
        <w:spacing w:after="0" w:line="240" w:lineRule="auto"/>
        <w:rPr>
          <w:rFonts w:ascii="Roboto Light" w:hAnsi="Roboto Light"/>
        </w:rPr>
      </w:pPr>
    </w:p>
    <w:p w14:paraId="3C67D5CF" w14:textId="374E5E51" w:rsidR="0036654C" w:rsidRPr="00BF60B1" w:rsidRDefault="00FD79B8" w:rsidP="0036654C">
      <w:pPr>
        <w:pStyle w:val="ListParagraph"/>
        <w:spacing w:after="0" w:line="240" w:lineRule="auto"/>
        <w:rPr>
          <w:rFonts w:ascii="Roboto Light" w:eastAsiaTheme="minorEastAsia" w:hAnsi="Roboto Ligh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5.5 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0.85 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485079E" w14:textId="44F17F29" w:rsidR="00BF60B1" w:rsidRPr="00BF60B1" w:rsidRDefault="00BF60B1" w:rsidP="0036654C">
      <w:pPr>
        <w:pStyle w:val="ListParagraph"/>
        <w:spacing w:after="0" w:line="240" w:lineRule="auto"/>
        <w:rPr>
          <w:rFonts w:ascii="Roboto Light" w:hAnsi="Roboto Light"/>
          <w:color w:val="FFFFFF" w:themeColor="background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  <w:highlight w:val="black"/>
            </w:rPr>
            <m:t>A=6.47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  <w:highlight w:val="black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  <w:highlight w:val="black"/>
                </w:rPr>
                <m:t xml:space="preserve"> m</m:t>
              </m:r>
            </m:e>
            <m:sup>
              <m:r>
                <w:rPr>
                  <w:rFonts w:ascii="Cambria Math" w:hAnsi="Cambria Math"/>
                  <w:color w:val="FFFFFF" w:themeColor="background1"/>
                  <w:highlight w:val="black"/>
                </w:rPr>
                <m:t>2</m:t>
              </m:r>
            </m:sup>
          </m:sSup>
        </m:oMath>
      </m:oMathPara>
    </w:p>
    <w:p w14:paraId="7BDD0873" w14:textId="77777777" w:rsidR="0036654C" w:rsidRPr="0036654C" w:rsidRDefault="0036654C" w:rsidP="0036654C">
      <w:pPr>
        <w:pStyle w:val="ListParagraph"/>
        <w:spacing w:after="0" w:line="240" w:lineRule="auto"/>
        <w:rPr>
          <w:rFonts w:ascii="Roboto Light" w:hAnsi="Roboto Light"/>
        </w:rPr>
      </w:pPr>
    </w:p>
    <w:p w14:paraId="3B40BB23" w14:textId="5BD23866" w:rsidR="0036654C" w:rsidRPr="0036654C" w:rsidRDefault="0036654C" w:rsidP="001423EA">
      <w:pPr>
        <w:pStyle w:val="ListParagraph"/>
        <w:numPr>
          <w:ilvl w:val="0"/>
          <w:numId w:val="2"/>
        </w:numPr>
        <w:spacing w:after="0" w:line="240" w:lineRule="auto"/>
        <w:rPr>
          <w:rFonts w:ascii="Roboto Light" w:hAnsi="Roboto Light"/>
        </w:rPr>
      </w:pPr>
      <w:r>
        <w:rPr>
          <w:rFonts w:ascii="Roboto Light" w:eastAsiaTheme="minorEastAsia" w:hAnsi="Roboto Light"/>
        </w:rPr>
        <w:t xml:space="preserve">Calculate the inductance of a solenoid that is </w:t>
      </w:r>
      <m:oMath>
        <m:r>
          <w:rPr>
            <w:rFonts w:ascii="Cambria Math" w:eastAsiaTheme="minorEastAsia" w:hAnsi="Cambria Math"/>
          </w:rPr>
          <m:t>3 cm</m:t>
        </m:r>
      </m:oMath>
      <w:r>
        <w:rPr>
          <w:rFonts w:ascii="Roboto Light" w:eastAsiaTheme="minorEastAsia" w:hAnsi="Roboto Light"/>
        </w:rPr>
        <w:t xml:space="preserve"> long and </w:t>
      </w:r>
      <m:oMath>
        <m:r>
          <w:rPr>
            <w:rFonts w:ascii="Cambria Math" w:eastAsiaTheme="minorEastAsia" w:hAnsi="Cambria Math"/>
          </w:rPr>
          <m:t>4 mm</m:t>
        </m:r>
      </m:oMath>
      <w:r>
        <w:rPr>
          <w:rFonts w:ascii="Roboto Light" w:eastAsiaTheme="minorEastAsia" w:hAnsi="Roboto Light"/>
        </w:rPr>
        <w:t xml:space="preserve"> in diameter, with </w:t>
      </w:r>
      <m:oMath>
        <m:r>
          <w:rPr>
            <w:rFonts w:ascii="Cambria Math" w:eastAsiaTheme="minorEastAsia" w:hAnsi="Cambria Math"/>
          </w:rPr>
          <m:t>350</m:t>
        </m:r>
      </m:oMath>
      <w:r>
        <w:rPr>
          <w:rFonts w:ascii="Roboto Light" w:eastAsiaTheme="minorEastAsia" w:hAnsi="Roboto Light"/>
        </w:rPr>
        <w:t xml:space="preserve"> turns of wire.</w:t>
      </w:r>
    </w:p>
    <w:p w14:paraId="5AA51772" w14:textId="0A814F94" w:rsidR="0036654C" w:rsidRDefault="0036654C" w:rsidP="0036654C">
      <w:pPr>
        <w:pStyle w:val="ListParagraph"/>
        <w:spacing w:after="0" w:line="240" w:lineRule="auto"/>
        <w:rPr>
          <w:rFonts w:ascii="Roboto Light" w:hAnsi="Roboto Light"/>
        </w:rPr>
      </w:pPr>
    </w:p>
    <w:p w14:paraId="1DD6881B" w14:textId="4A303525" w:rsidR="0036654C" w:rsidRDefault="0036654C" w:rsidP="0036654C">
      <w:pPr>
        <w:pStyle w:val="ListParagraph"/>
        <w:spacing w:after="0" w:line="240" w:lineRule="auto"/>
        <w:rPr>
          <w:rFonts w:ascii="Roboto Light" w:hAnsi="Roboto Light"/>
        </w:rPr>
      </w:pPr>
    </w:p>
    <w:p w14:paraId="3673B544" w14:textId="77777777" w:rsidR="0036654C" w:rsidRPr="0036654C" w:rsidRDefault="0036654C" w:rsidP="0036654C">
      <w:pPr>
        <w:pStyle w:val="ListParagraph"/>
        <w:spacing w:after="0" w:line="240" w:lineRule="auto"/>
        <w:rPr>
          <w:rFonts w:ascii="Roboto Light" w:hAnsi="Roboto Light"/>
        </w:rPr>
      </w:pPr>
    </w:p>
    <w:p w14:paraId="2B74EB5A" w14:textId="0FFDCFF7" w:rsidR="0036654C" w:rsidRPr="0036654C" w:rsidRDefault="0036654C" w:rsidP="001423EA">
      <w:pPr>
        <w:pStyle w:val="ListParagraph"/>
        <w:numPr>
          <w:ilvl w:val="0"/>
          <w:numId w:val="2"/>
        </w:numPr>
        <w:spacing w:after="0" w:line="240" w:lineRule="auto"/>
        <w:rPr>
          <w:rFonts w:ascii="Roboto Light" w:hAnsi="Roboto Light"/>
        </w:rPr>
      </w:pPr>
      <w:r>
        <w:rPr>
          <w:rFonts w:ascii="Roboto Light" w:eastAsiaTheme="minorEastAsia" w:hAnsi="Roboto Light"/>
        </w:rPr>
        <w:t xml:space="preserve">Calculate the self-inductance of a </w:t>
      </w:r>
      <m:oMath>
        <m:r>
          <w:rPr>
            <w:rFonts w:ascii="Cambria Math" w:eastAsiaTheme="minorEastAsia" w:hAnsi="Cambria Math"/>
          </w:rPr>
          <m:t>10 cm</m:t>
        </m:r>
      </m:oMath>
      <w:r>
        <w:rPr>
          <w:rFonts w:ascii="Roboto Light" w:eastAsiaTheme="minorEastAsia" w:hAnsi="Roboto Light"/>
        </w:rPr>
        <w:t xml:space="preserve"> long, </w:t>
      </w:r>
      <m:oMath>
        <m:r>
          <w:rPr>
            <w:rFonts w:ascii="Cambria Math" w:eastAsiaTheme="minorEastAsia" w:hAnsi="Cambria Math"/>
          </w:rPr>
          <m:t>4 cm</m:t>
        </m:r>
      </m:oMath>
      <w:r>
        <w:rPr>
          <w:rFonts w:ascii="Roboto Light" w:eastAsiaTheme="minorEastAsia" w:hAnsi="Roboto Light"/>
        </w:rPr>
        <w:t xml:space="preserve"> diameter solenoid that has </w:t>
      </w:r>
      <m:oMath>
        <m:r>
          <w:rPr>
            <w:rFonts w:ascii="Cambria Math" w:eastAsiaTheme="minorEastAsia" w:hAnsi="Cambria Math"/>
          </w:rPr>
          <m:t>200</m:t>
        </m:r>
      </m:oMath>
      <w:r>
        <w:rPr>
          <w:rFonts w:ascii="Roboto Light" w:eastAsiaTheme="minorEastAsia" w:hAnsi="Roboto Light"/>
        </w:rPr>
        <w:t xml:space="preserve"> coils.</w:t>
      </w:r>
    </w:p>
    <w:p w14:paraId="171FFD8A" w14:textId="414E638F" w:rsidR="0036654C" w:rsidRDefault="0036654C" w:rsidP="0036654C">
      <w:pPr>
        <w:pStyle w:val="ListParagraph"/>
        <w:spacing w:after="0" w:line="240" w:lineRule="auto"/>
        <w:rPr>
          <w:rFonts w:ascii="Roboto Light" w:eastAsiaTheme="minorEastAsia" w:hAnsi="Roboto Light"/>
        </w:rPr>
      </w:pPr>
    </w:p>
    <w:p w14:paraId="774E4946" w14:textId="115E0AF4" w:rsidR="0036654C" w:rsidRDefault="0036654C" w:rsidP="0036654C">
      <w:pPr>
        <w:pStyle w:val="ListParagraph"/>
        <w:spacing w:after="0" w:line="240" w:lineRule="auto"/>
        <w:rPr>
          <w:rFonts w:ascii="Roboto Light" w:eastAsiaTheme="minorEastAsia" w:hAnsi="Roboto Light"/>
        </w:rPr>
      </w:pPr>
    </w:p>
    <w:p w14:paraId="5FD6E451" w14:textId="77777777" w:rsidR="0036654C" w:rsidRPr="001423EA" w:rsidRDefault="0036654C" w:rsidP="0036654C">
      <w:pPr>
        <w:pStyle w:val="ListParagraph"/>
        <w:spacing w:after="0" w:line="240" w:lineRule="auto"/>
        <w:rPr>
          <w:rFonts w:ascii="Roboto Light" w:hAnsi="Roboto Light"/>
        </w:rPr>
      </w:pPr>
    </w:p>
    <w:sectPr w:rsidR="0036654C" w:rsidRPr="0014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erif">
    <w:panose1 w:val="00000000000000000000"/>
    <w:charset w:val="00"/>
    <w:family w:val="auto"/>
    <w:pitch w:val="variable"/>
    <w:sig w:usb0="A10000FF" w:usb1="5000667B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603"/>
    <w:multiLevelType w:val="hybridMultilevel"/>
    <w:tmpl w:val="4A70F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04396"/>
    <w:multiLevelType w:val="hybridMultilevel"/>
    <w:tmpl w:val="C186B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EA"/>
    <w:rsid w:val="001423EA"/>
    <w:rsid w:val="001A0E6B"/>
    <w:rsid w:val="0036654C"/>
    <w:rsid w:val="00A258EB"/>
    <w:rsid w:val="00BC4D61"/>
    <w:rsid w:val="00BF60B1"/>
    <w:rsid w:val="00C95BF6"/>
    <w:rsid w:val="00FD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4CD9"/>
  <w15:chartTrackingRefBased/>
  <w15:docId w15:val="{528CA9EC-80EB-4895-940C-F7BF7B54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3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23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kx2\Documents\Custom%20Office%20Templates\BAG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BAG3 Template.dotx</Template>
  <TotalTime>475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Sodo Black</dc:creator>
  <cp:keywords/>
  <dc:description/>
  <cp:lastModifiedBy>Sodo Black</cp:lastModifiedBy>
  <cp:revision>1</cp:revision>
  <dcterms:created xsi:type="dcterms:W3CDTF">2022-03-15T06:17:00Z</dcterms:created>
  <dcterms:modified xsi:type="dcterms:W3CDTF">2022-03-15T14:12:00Z</dcterms:modified>
</cp:coreProperties>
</file>