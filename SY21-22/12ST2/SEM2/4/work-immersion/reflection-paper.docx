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A640" w14:textId="2581C4D4" w:rsidR="00C95BF6" w:rsidRDefault="001338B3" w:rsidP="00C95BF6">
      <w:pPr>
        <w:spacing w:after="0" w:line="240" w:lineRule="auto"/>
        <w:rPr>
          <w:rFonts w:ascii="Roboto Light" w:hAnsi="Roboto Light"/>
        </w:rPr>
      </w:pPr>
      <w:r>
        <w:rPr>
          <w:rFonts w:ascii="Roboto Light" w:hAnsi="Roboto Light"/>
        </w:rPr>
        <w:t>Work Immersion</w:t>
      </w:r>
      <w:r w:rsidR="00C95BF6">
        <w:rPr>
          <w:rFonts w:ascii="Roboto Light" w:hAnsi="Roboto Light"/>
        </w:rPr>
        <w:t xml:space="preserve"> | </w:t>
      </w:r>
      <w:r>
        <w:rPr>
          <w:rFonts w:ascii="Roboto Light" w:hAnsi="Roboto Light"/>
        </w:rPr>
        <w:t>4</w:t>
      </w:r>
      <w:r w:rsidRPr="001338B3">
        <w:rPr>
          <w:rFonts w:ascii="Roboto Light" w:hAnsi="Roboto Light"/>
          <w:vertAlign w:val="superscript"/>
        </w:rPr>
        <w:t>th</w:t>
      </w:r>
      <w:r>
        <w:rPr>
          <w:rFonts w:ascii="Roboto Light" w:hAnsi="Roboto Light"/>
        </w:rPr>
        <w:t xml:space="preserve"> </w:t>
      </w:r>
      <w:r w:rsidR="00C95BF6">
        <w:rPr>
          <w:rFonts w:ascii="Roboto Light" w:hAnsi="Roboto Light"/>
        </w:rPr>
        <w:t>Quarter</w:t>
      </w:r>
    </w:p>
    <w:p w14:paraId="1488E06F" w14:textId="2170C442" w:rsidR="00C95BF6" w:rsidRPr="00C95BF6" w:rsidRDefault="001338B3" w:rsidP="00C95BF6">
      <w:pPr>
        <w:spacing w:after="0" w:line="240" w:lineRule="auto"/>
        <w:rPr>
          <w:rFonts w:ascii="Roboto Serif" w:hAnsi="Roboto Serif"/>
        </w:rPr>
      </w:pPr>
      <w:r>
        <w:rPr>
          <w:rFonts w:ascii="Roboto Serif" w:hAnsi="Roboto Serif"/>
        </w:rPr>
        <w:t>Reflection Paper</w:t>
      </w:r>
    </w:p>
    <w:p w14:paraId="6216CD7A" w14:textId="54DF0061" w:rsidR="00C95BF6" w:rsidRDefault="001338B3" w:rsidP="00C95BF6">
      <w:pPr>
        <w:spacing w:after="0" w:line="240" w:lineRule="auto"/>
        <w:rPr>
          <w:rFonts w:ascii="Roboto Light" w:hAnsi="Roboto Light"/>
        </w:rPr>
      </w:pPr>
      <w:r>
        <w:rPr>
          <w:rFonts w:ascii="Roboto Light" w:hAnsi="Roboto Light"/>
        </w:rPr>
        <w:t>April 17 2022</w:t>
      </w:r>
    </w:p>
    <w:p w14:paraId="0A1E645B" w14:textId="46A2CFEE" w:rsidR="001338B3" w:rsidRDefault="001338B3" w:rsidP="00C95BF6">
      <w:pPr>
        <w:spacing w:after="0" w:line="240" w:lineRule="auto"/>
        <w:rPr>
          <w:rFonts w:ascii="Roboto Light" w:hAnsi="Roboto Light"/>
        </w:rPr>
      </w:pPr>
    </w:p>
    <w:p w14:paraId="6F0FB7D2" w14:textId="31C9D906" w:rsidR="00B95A2D" w:rsidRPr="00B95A2D" w:rsidRDefault="00B95A2D" w:rsidP="00C95BF6">
      <w:pPr>
        <w:spacing w:after="0" w:line="240" w:lineRule="auto"/>
        <w:rPr>
          <w:rFonts w:ascii="Roboto Light" w:hAnsi="Roboto Light"/>
          <w:b/>
          <w:bCs/>
        </w:rPr>
      </w:pPr>
      <w:r w:rsidRPr="00B95A2D">
        <w:rPr>
          <w:rFonts w:ascii="Roboto Light" w:hAnsi="Roboto Light"/>
          <w:b/>
          <w:bCs/>
        </w:rPr>
        <w:t>How does technology today generally affect Gen Zs, as discussed by Sync’s Webinar? What benefits/insights have you gained in attending the webinar.</w:t>
      </w:r>
    </w:p>
    <w:p w14:paraId="279779F9" w14:textId="792F012C" w:rsidR="00B95A2D" w:rsidRDefault="00B95A2D" w:rsidP="00C95BF6">
      <w:pPr>
        <w:spacing w:after="0" w:line="240" w:lineRule="auto"/>
        <w:rPr>
          <w:rFonts w:ascii="Roboto Light" w:hAnsi="Roboto Light"/>
        </w:rPr>
      </w:pPr>
    </w:p>
    <w:p w14:paraId="24E726B0" w14:textId="4244D4E1" w:rsidR="002D05C5" w:rsidRDefault="00B95A2D" w:rsidP="007F2544">
      <w:pPr>
        <w:spacing w:after="0" w:line="240" w:lineRule="auto"/>
        <w:ind w:firstLine="720"/>
        <w:jc w:val="both"/>
        <w:rPr>
          <w:rFonts w:ascii="Roboto Light" w:hAnsi="Roboto Light"/>
        </w:rPr>
      </w:pPr>
      <w:r>
        <w:rPr>
          <w:rFonts w:ascii="Roboto Light" w:hAnsi="Roboto Light"/>
        </w:rPr>
        <w:t>Technology today has affected Gen Zs in every way. Recent events have shown how technology has changed how education is deli</w:t>
      </w:r>
      <w:r w:rsidR="002D05C5">
        <w:rPr>
          <w:rFonts w:ascii="Roboto Light" w:hAnsi="Roboto Light"/>
        </w:rPr>
        <w:t>vered to students and how it has significantly helped students in their studies. Education is only one field in comparison to many more ways that technology has changed not just this generation, but the generations before it as well. Technology has also affected how business is conducted and how transactions are made as we can see that a lot of payments and transactions are being handled</w:t>
      </w:r>
      <w:r w:rsidR="00650FDA">
        <w:rPr>
          <w:rFonts w:ascii="Roboto Light" w:hAnsi="Roboto Light"/>
        </w:rPr>
        <w:t xml:space="preserve"> online by computers</w:t>
      </w:r>
      <w:r w:rsidR="002D05C5">
        <w:rPr>
          <w:rFonts w:ascii="Roboto Light" w:hAnsi="Roboto Light"/>
        </w:rPr>
        <w:t>.</w:t>
      </w:r>
    </w:p>
    <w:p w14:paraId="406368E7" w14:textId="77777777" w:rsidR="002D05C5" w:rsidRDefault="002D05C5" w:rsidP="002D05C5">
      <w:pPr>
        <w:spacing w:after="0" w:line="240" w:lineRule="auto"/>
        <w:jc w:val="both"/>
        <w:rPr>
          <w:rFonts w:ascii="Roboto Light" w:hAnsi="Roboto Light"/>
        </w:rPr>
      </w:pPr>
    </w:p>
    <w:p w14:paraId="1B4CEC46" w14:textId="4507BBC1" w:rsidR="00B95A2D" w:rsidRPr="00C95BF6" w:rsidRDefault="00650FDA" w:rsidP="007F2544">
      <w:pPr>
        <w:spacing w:after="0" w:line="240" w:lineRule="auto"/>
        <w:ind w:firstLine="720"/>
        <w:jc w:val="both"/>
        <w:rPr>
          <w:rFonts w:ascii="Roboto Light" w:hAnsi="Roboto Light"/>
        </w:rPr>
      </w:pPr>
      <w:r>
        <w:rPr>
          <w:rFonts w:ascii="Roboto Light" w:hAnsi="Roboto Light"/>
        </w:rPr>
        <w:t xml:space="preserve">I have gained a lot of insight by attending the webinar. A speaker talked about entrepreneurship in the youth these days, and how there is a growing number of entrepreneurs among the youth, the available technology giving a platform and aiding them. A panel talked about how Gen Zs are being affected by these new forms of entertainment in the format of short videos, such as those seen TikTok. In </w:t>
      </w:r>
      <w:r w:rsidR="007F2544">
        <w:rPr>
          <w:rFonts w:ascii="Roboto Light" w:hAnsi="Roboto Light"/>
        </w:rPr>
        <w:t>general,</w:t>
      </w:r>
      <w:r>
        <w:rPr>
          <w:rFonts w:ascii="Roboto Light" w:hAnsi="Roboto Light"/>
        </w:rPr>
        <w:t xml:space="preserve"> and in summary, this webinar was very helpful in giving me an overview on the state of this generation and how it works alongside technology today.</w:t>
      </w:r>
    </w:p>
    <w:sectPr w:rsidR="00B95A2D" w:rsidRPr="00C9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Serif">
    <w:panose1 w:val="00000000000000000000"/>
    <w:charset w:val="00"/>
    <w:family w:val="auto"/>
    <w:pitch w:val="variable"/>
    <w:sig w:usb0="A10000FF" w:usb1="500066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B3"/>
    <w:rsid w:val="001338B3"/>
    <w:rsid w:val="002D05C5"/>
    <w:rsid w:val="00407710"/>
    <w:rsid w:val="00650FDA"/>
    <w:rsid w:val="007F2544"/>
    <w:rsid w:val="00B95A2D"/>
    <w:rsid w:val="00C9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5947"/>
  <w15:chartTrackingRefBased/>
  <w15:docId w15:val="{6D30D855-306B-4E99-B4D5-B5B829F0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kx2\Documents\Custom%20Office%20Templates\BAG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BAG3 Template.dotx</Template>
  <TotalTime>69</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Sodo Black</dc:creator>
  <cp:keywords/>
  <dc:description/>
  <cp:lastModifiedBy>Sodo Black</cp:lastModifiedBy>
  <cp:revision>1</cp:revision>
  <dcterms:created xsi:type="dcterms:W3CDTF">2022-04-16T21:08:00Z</dcterms:created>
  <dcterms:modified xsi:type="dcterms:W3CDTF">2022-04-16T22:17:00Z</dcterms:modified>
</cp:coreProperties>
</file>